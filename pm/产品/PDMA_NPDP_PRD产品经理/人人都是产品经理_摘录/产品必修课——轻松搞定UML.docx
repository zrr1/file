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62D" w:rsidRPr="005C662D" w:rsidRDefault="005C662D" w:rsidP="008F7EA9">
      <w:pPr>
        <w:spacing w:after="0" w:line="240" w:lineRule="auto"/>
        <w:outlineLvl w:val="1"/>
        <w:rPr>
          <w:rFonts w:ascii="Arial" w:eastAsia="宋体" w:hAnsi="Arial" w:cs="Arial"/>
          <w:b/>
          <w:bCs/>
          <w:sz w:val="36"/>
          <w:szCs w:val="36"/>
        </w:rPr>
      </w:pPr>
      <w:r w:rsidRPr="005C662D">
        <w:rPr>
          <w:rFonts w:ascii="Arial" w:eastAsia="宋体" w:hAnsi="Arial" w:cs="Arial"/>
          <w:b/>
          <w:bCs/>
          <w:sz w:val="36"/>
          <w:szCs w:val="36"/>
        </w:rPr>
        <w:t>产品必修课</w:t>
      </w:r>
      <w:r w:rsidRPr="005C662D">
        <w:rPr>
          <w:rFonts w:ascii="Arial" w:eastAsia="宋体" w:hAnsi="Arial" w:cs="Arial"/>
          <w:b/>
          <w:bCs/>
          <w:sz w:val="36"/>
          <w:szCs w:val="36"/>
        </w:rPr>
        <w:t>——</w:t>
      </w:r>
      <w:r w:rsidRPr="005C662D">
        <w:rPr>
          <w:rFonts w:ascii="Arial" w:eastAsia="宋体" w:hAnsi="Arial" w:cs="Arial"/>
          <w:b/>
          <w:bCs/>
          <w:sz w:val="36"/>
          <w:szCs w:val="36"/>
        </w:rPr>
        <w:t>轻松搞定</w:t>
      </w:r>
      <w:r w:rsidRPr="005C662D">
        <w:rPr>
          <w:rFonts w:ascii="Arial" w:eastAsia="宋体" w:hAnsi="Arial" w:cs="Arial"/>
          <w:b/>
          <w:bCs/>
          <w:sz w:val="36"/>
          <w:szCs w:val="36"/>
        </w:rPr>
        <w:t>UML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 xml:space="preserve">2015/08/01 </w:t>
      </w:r>
      <w:r w:rsidRPr="008F7EA9">
        <w:rPr>
          <w:rFonts w:ascii="Arial" w:eastAsia="宋体" w:hAnsi="Arial" w:cs="Arial"/>
          <w:sz w:val="24"/>
          <w:szCs w:val="24"/>
        </w:rPr>
        <w:t>http://www.woshipm.com/pmd/183238.html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8F7EA9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>
            <wp:extent cx="6456045" cy="3588385"/>
            <wp:effectExtent l="0" t="0" r="1905" b="0"/>
            <wp:docPr id="8" name="图片 8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标题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4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很多产品</w:t>
      </w:r>
      <w:proofErr w:type="gramStart"/>
      <w:r w:rsidRPr="005C662D">
        <w:rPr>
          <w:rFonts w:ascii="Arial" w:eastAsia="宋体" w:hAnsi="Arial" w:cs="Arial"/>
          <w:sz w:val="24"/>
          <w:szCs w:val="24"/>
        </w:rPr>
        <w:t>小白刚开始</w:t>
      </w:r>
      <w:proofErr w:type="gramEnd"/>
      <w:r w:rsidRPr="005C662D">
        <w:rPr>
          <w:rFonts w:ascii="Arial" w:eastAsia="宋体" w:hAnsi="Arial" w:cs="Arial"/>
          <w:sz w:val="24"/>
          <w:szCs w:val="24"/>
        </w:rPr>
        <w:t>工作都是从写产品需求文档（</w:t>
      </w:r>
      <w:r w:rsidRPr="005C662D">
        <w:rPr>
          <w:rFonts w:ascii="Arial" w:eastAsia="宋体" w:hAnsi="Arial" w:cs="Arial"/>
          <w:sz w:val="24"/>
          <w:szCs w:val="24"/>
        </w:rPr>
        <w:t>PRD</w:t>
      </w:r>
      <w:r w:rsidRPr="005C662D">
        <w:rPr>
          <w:rFonts w:ascii="Arial" w:eastAsia="宋体" w:hAnsi="Arial" w:cs="Arial"/>
          <w:sz w:val="24"/>
          <w:szCs w:val="24"/>
        </w:rPr>
        <w:t>）开始的，那么想写好一篇高质量的需求文档，有一项技能是必不可少的</w:t>
      </w:r>
      <w:r w:rsidRPr="005C662D">
        <w:rPr>
          <w:rFonts w:ascii="Arial" w:eastAsia="宋体" w:hAnsi="Arial" w:cs="Arial"/>
          <w:sz w:val="24"/>
          <w:szCs w:val="24"/>
        </w:rPr>
        <w:t>——</w:t>
      </w:r>
      <w:r w:rsidRPr="005C662D">
        <w:rPr>
          <w:rFonts w:ascii="Arial" w:eastAsia="宋体" w:hAnsi="Arial" w:cs="Arial"/>
          <w:sz w:val="24"/>
          <w:szCs w:val="24"/>
        </w:rPr>
        <w:t>画</w:t>
      </w:r>
      <w:r w:rsidRPr="005C662D">
        <w:rPr>
          <w:rFonts w:ascii="Arial" w:eastAsia="宋体" w:hAnsi="Arial" w:cs="Arial"/>
          <w:sz w:val="24"/>
          <w:szCs w:val="24"/>
        </w:rPr>
        <w:t>UML“</w:t>
      </w:r>
      <w:r w:rsidRPr="005C662D">
        <w:rPr>
          <w:rFonts w:ascii="Arial" w:eastAsia="宋体" w:hAnsi="Arial" w:cs="Arial"/>
          <w:sz w:val="24"/>
          <w:szCs w:val="24"/>
        </w:rPr>
        <w:t>图纸</w:t>
      </w:r>
      <w:r w:rsidRPr="005C662D">
        <w:rPr>
          <w:rFonts w:ascii="Arial" w:eastAsia="宋体" w:hAnsi="Arial" w:cs="Arial"/>
          <w:sz w:val="24"/>
          <w:szCs w:val="24"/>
        </w:rPr>
        <w:t>”</w:t>
      </w:r>
      <w:r w:rsidRPr="005C662D">
        <w:rPr>
          <w:rFonts w:ascii="Arial" w:eastAsia="宋体" w:hAnsi="Arial" w:cs="Arial"/>
          <w:sz w:val="24"/>
          <w:szCs w:val="24"/>
        </w:rPr>
        <w:t>。那什么是</w:t>
      </w:r>
      <w:r w:rsidRPr="005C662D">
        <w:rPr>
          <w:rFonts w:ascii="Arial" w:eastAsia="宋体" w:hAnsi="Arial" w:cs="Arial"/>
          <w:sz w:val="24"/>
          <w:szCs w:val="24"/>
        </w:rPr>
        <w:t>UML</w:t>
      </w:r>
      <w:r w:rsidRPr="005C662D">
        <w:rPr>
          <w:rFonts w:ascii="Arial" w:eastAsia="宋体" w:hAnsi="Arial" w:cs="Arial"/>
          <w:sz w:val="24"/>
          <w:szCs w:val="24"/>
        </w:rPr>
        <w:t>呢，下面我们就来聊聊需求中</w:t>
      </w:r>
      <w:r w:rsidRPr="005C662D">
        <w:rPr>
          <w:rFonts w:ascii="Arial" w:eastAsia="宋体" w:hAnsi="Arial" w:cs="Arial"/>
          <w:sz w:val="24"/>
          <w:szCs w:val="24"/>
        </w:rPr>
        <w:t>UML</w:t>
      </w:r>
      <w:r w:rsidRPr="005C662D">
        <w:rPr>
          <w:rFonts w:ascii="Arial" w:eastAsia="宋体" w:hAnsi="Arial" w:cs="Arial"/>
          <w:sz w:val="24"/>
          <w:szCs w:val="24"/>
        </w:rPr>
        <w:t>的那些事</w:t>
      </w:r>
      <w:r w:rsidRPr="005C662D">
        <w:rPr>
          <w:rFonts w:ascii="Arial" w:eastAsia="宋体" w:hAnsi="Arial" w:cs="Arial"/>
          <w:sz w:val="24"/>
          <w:szCs w:val="24"/>
        </w:rPr>
        <w:t>~~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可能一些了解过</w:t>
      </w:r>
      <w:r w:rsidRPr="005C662D">
        <w:rPr>
          <w:rFonts w:ascii="Arial" w:eastAsia="宋体" w:hAnsi="Arial" w:cs="Arial"/>
          <w:sz w:val="24"/>
          <w:szCs w:val="24"/>
        </w:rPr>
        <w:t>UML</w:t>
      </w:r>
      <w:r w:rsidRPr="005C662D">
        <w:rPr>
          <w:rFonts w:ascii="Arial" w:eastAsia="宋体" w:hAnsi="Arial" w:cs="Arial"/>
          <w:sz w:val="24"/>
          <w:szCs w:val="24"/>
        </w:rPr>
        <w:t>的人会知道，它有很多复杂和容易混淆的语法，让人云里雾里摸不着头绪。但是不要急，当</w:t>
      </w:r>
      <w:r w:rsidRPr="005C662D">
        <w:rPr>
          <w:rFonts w:ascii="Arial" w:eastAsia="宋体" w:hAnsi="Arial" w:cs="Arial"/>
          <w:sz w:val="24"/>
          <w:szCs w:val="24"/>
        </w:rPr>
        <w:t>UML</w:t>
      </w:r>
      <w:r w:rsidRPr="005C662D">
        <w:rPr>
          <w:rFonts w:ascii="Arial" w:eastAsia="宋体" w:hAnsi="Arial" w:cs="Arial"/>
          <w:sz w:val="24"/>
          <w:szCs w:val="24"/>
        </w:rPr>
        <w:t>应用于软件需求分析时，其学习门槛将会大大降低，语法复杂度也会降低。而且你基本不需要掌握软件开发的知识。只要你对软件需求分析感兴趣，认真学习和应用</w:t>
      </w:r>
      <w:r w:rsidRPr="005C662D">
        <w:rPr>
          <w:rFonts w:ascii="Arial" w:eastAsia="宋体" w:hAnsi="Arial" w:cs="Arial"/>
          <w:sz w:val="24"/>
          <w:szCs w:val="24"/>
        </w:rPr>
        <w:t>UML</w:t>
      </w:r>
      <w:r w:rsidRPr="005C662D">
        <w:rPr>
          <w:rFonts w:ascii="Arial" w:eastAsia="宋体" w:hAnsi="Arial" w:cs="Arial"/>
          <w:sz w:val="24"/>
          <w:szCs w:val="24"/>
        </w:rPr>
        <w:t>，就很有机会成为软件需求分析高手</w:t>
      </w:r>
      <w:r w:rsidRPr="005C662D">
        <w:rPr>
          <w:rFonts w:ascii="Arial" w:eastAsia="宋体" w:hAnsi="Arial" w:cs="Arial"/>
          <w:sz w:val="24"/>
          <w:szCs w:val="24"/>
        </w:rPr>
        <w:t>:)</w:t>
      </w:r>
      <w:r w:rsidRPr="005C662D">
        <w:rPr>
          <w:rFonts w:ascii="Arial" w:eastAsia="宋体" w:hAnsi="Arial" w:cs="Arial"/>
          <w:sz w:val="24"/>
          <w:szCs w:val="24"/>
        </w:rPr>
        <w:t>。以下是我学习</w:t>
      </w:r>
      <w:r w:rsidRPr="005C662D">
        <w:rPr>
          <w:rFonts w:ascii="Arial" w:eastAsia="宋体" w:hAnsi="Arial" w:cs="Arial"/>
          <w:sz w:val="24"/>
          <w:szCs w:val="24"/>
        </w:rPr>
        <w:t>UML</w:t>
      </w:r>
      <w:r w:rsidRPr="005C662D">
        <w:rPr>
          <w:rFonts w:ascii="Arial" w:eastAsia="宋体" w:hAnsi="Arial" w:cs="Arial"/>
          <w:sz w:val="24"/>
          <w:szCs w:val="24"/>
        </w:rPr>
        <w:t>的一些总结，和大家一起分享。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UML</w:t>
      </w:r>
      <w:r w:rsidRPr="005C662D">
        <w:rPr>
          <w:rFonts w:ascii="Arial" w:eastAsia="宋体" w:hAnsi="Arial" w:cs="Arial"/>
          <w:sz w:val="24"/>
          <w:szCs w:val="24"/>
        </w:rPr>
        <w:t>全称</w:t>
      </w:r>
      <w:r w:rsidRPr="005C662D">
        <w:rPr>
          <w:rFonts w:ascii="Arial" w:eastAsia="宋体" w:hAnsi="Arial" w:cs="Arial"/>
          <w:sz w:val="24"/>
          <w:szCs w:val="24"/>
        </w:rPr>
        <w:t>Unified Modeling Language</w:t>
      </w:r>
      <w:r w:rsidRPr="005C662D">
        <w:rPr>
          <w:rFonts w:ascii="Arial" w:eastAsia="宋体" w:hAnsi="Arial" w:cs="Arial"/>
          <w:sz w:val="24"/>
          <w:szCs w:val="24"/>
        </w:rPr>
        <w:t>，直接翻译就是统一建模语言，简单地说就是一种有特殊用途的语言。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可这明明是一种图形，为什么说是语言呢？其实有很多内容用文字是无法表达清楚的，就像在建筑界的设计图纸一样，有一套标准来描述建筑物的设计，同样，在软件界，我们也需要一套标准来帮助我们做好软件开发的工作。</w:t>
      </w:r>
      <w:r w:rsidRPr="005C662D">
        <w:rPr>
          <w:rFonts w:ascii="Arial" w:eastAsia="宋体" w:hAnsi="Arial" w:cs="Arial"/>
          <w:sz w:val="24"/>
          <w:szCs w:val="24"/>
        </w:rPr>
        <w:t>UML</w:t>
      </w:r>
      <w:r w:rsidRPr="005C662D">
        <w:rPr>
          <w:rFonts w:ascii="Arial" w:eastAsia="宋体" w:hAnsi="Arial" w:cs="Arial"/>
          <w:sz w:val="24"/>
          <w:szCs w:val="24"/>
        </w:rPr>
        <w:t>就是这样一种标准，但它不是唯一标准，只是</w:t>
      </w:r>
      <w:r w:rsidRPr="005C662D">
        <w:rPr>
          <w:rFonts w:ascii="Arial" w:eastAsia="宋体" w:hAnsi="Arial" w:cs="Arial"/>
          <w:sz w:val="24"/>
          <w:szCs w:val="24"/>
        </w:rPr>
        <w:t>UML</w:t>
      </w:r>
      <w:r w:rsidRPr="005C662D">
        <w:rPr>
          <w:rFonts w:ascii="Arial" w:eastAsia="宋体" w:hAnsi="Arial" w:cs="Arial"/>
          <w:sz w:val="24"/>
          <w:szCs w:val="24"/>
        </w:rPr>
        <w:t>是大家比较推崇的一种标准而已。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在软件设计和开发过程中会有不同的人参与其中，比如投资人、老板、客户、需求人员、开发人员等等，每个人都各有所长，涉及的工作内容也不尽相同，这就增加了不同人之间的沟通成本，有可能客户需要</w:t>
      </w:r>
      <w:r w:rsidRPr="005C662D">
        <w:rPr>
          <w:rFonts w:ascii="Arial" w:eastAsia="宋体" w:hAnsi="Arial" w:cs="Arial"/>
          <w:sz w:val="24"/>
          <w:szCs w:val="24"/>
        </w:rPr>
        <w:t>A</w:t>
      </w:r>
      <w:r w:rsidRPr="005C662D">
        <w:rPr>
          <w:rFonts w:ascii="Arial" w:eastAsia="宋体" w:hAnsi="Arial" w:cs="Arial"/>
          <w:sz w:val="24"/>
          <w:szCs w:val="24"/>
        </w:rPr>
        <w:t>，产品人员理解成了</w:t>
      </w:r>
      <w:r w:rsidRPr="005C662D">
        <w:rPr>
          <w:rFonts w:ascii="Arial" w:eastAsia="宋体" w:hAnsi="Arial" w:cs="Arial"/>
          <w:sz w:val="24"/>
          <w:szCs w:val="24"/>
        </w:rPr>
        <w:t>B</w:t>
      </w:r>
      <w:r w:rsidRPr="005C662D">
        <w:rPr>
          <w:rFonts w:ascii="Arial" w:eastAsia="宋体" w:hAnsi="Arial" w:cs="Arial"/>
          <w:sz w:val="24"/>
          <w:szCs w:val="24"/>
        </w:rPr>
        <w:t>，在传达给开发人员后开发出了</w:t>
      </w:r>
      <w:r w:rsidRPr="005C662D">
        <w:rPr>
          <w:rFonts w:ascii="Arial" w:eastAsia="宋体" w:hAnsi="Arial" w:cs="Arial"/>
          <w:sz w:val="24"/>
          <w:szCs w:val="24"/>
        </w:rPr>
        <w:t>C</w:t>
      </w:r>
      <w:r w:rsidRPr="005C662D">
        <w:rPr>
          <w:rFonts w:ascii="Arial" w:eastAsia="宋体" w:hAnsi="Arial" w:cs="Arial"/>
          <w:sz w:val="24"/>
          <w:szCs w:val="24"/>
        </w:rPr>
        <w:t>。。。为了尽量避免这样的事情发生，显然</w:t>
      </w:r>
      <w:r w:rsidRPr="005C662D">
        <w:rPr>
          <w:rFonts w:ascii="Arial" w:eastAsia="宋体" w:hAnsi="Arial" w:cs="Arial"/>
          <w:sz w:val="24"/>
          <w:szCs w:val="24"/>
        </w:rPr>
        <w:t>UML</w:t>
      </w:r>
      <w:r w:rsidRPr="005C662D">
        <w:rPr>
          <w:rFonts w:ascii="Arial" w:eastAsia="宋体" w:hAnsi="Arial" w:cs="Arial"/>
          <w:sz w:val="24"/>
          <w:szCs w:val="24"/>
        </w:rPr>
        <w:t>这张</w:t>
      </w:r>
      <w:r w:rsidRPr="005C662D">
        <w:rPr>
          <w:rFonts w:ascii="Arial" w:eastAsia="宋体" w:hAnsi="Arial" w:cs="Arial"/>
          <w:sz w:val="24"/>
          <w:szCs w:val="24"/>
        </w:rPr>
        <w:t>“</w:t>
      </w:r>
      <w:r w:rsidRPr="005C662D">
        <w:rPr>
          <w:rFonts w:ascii="Arial" w:eastAsia="宋体" w:hAnsi="Arial" w:cs="Arial"/>
          <w:sz w:val="24"/>
          <w:szCs w:val="24"/>
        </w:rPr>
        <w:t>图纸</w:t>
      </w:r>
      <w:r w:rsidRPr="005C662D">
        <w:rPr>
          <w:rFonts w:ascii="Arial" w:eastAsia="宋体" w:hAnsi="Arial" w:cs="Arial"/>
          <w:sz w:val="24"/>
          <w:szCs w:val="24"/>
        </w:rPr>
        <w:t>”</w:t>
      </w:r>
      <w:r w:rsidRPr="005C662D">
        <w:rPr>
          <w:rFonts w:ascii="Arial" w:eastAsia="宋体" w:hAnsi="Arial" w:cs="Arial"/>
          <w:sz w:val="24"/>
          <w:szCs w:val="24"/>
        </w:rPr>
        <w:t>还是很有必要存在的。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那么作为一个产品小白又要掌握哪些</w:t>
      </w:r>
      <w:r w:rsidRPr="005C662D">
        <w:rPr>
          <w:rFonts w:ascii="Arial" w:eastAsia="宋体" w:hAnsi="Arial" w:cs="Arial"/>
          <w:sz w:val="24"/>
          <w:szCs w:val="24"/>
        </w:rPr>
        <w:t>UML</w:t>
      </w:r>
      <w:r w:rsidRPr="005C662D">
        <w:rPr>
          <w:rFonts w:ascii="Arial" w:eastAsia="宋体" w:hAnsi="Arial" w:cs="Arial"/>
          <w:sz w:val="24"/>
          <w:szCs w:val="24"/>
        </w:rPr>
        <w:t>知识呢，那么多图我们都要掌握吗，答案当然是否定的，请看下图</w:t>
      </w:r>
      <w:r w:rsidRPr="005C662D">
        <w:rPr>
          <w:rFonts w:ascii="Arial" w:eastAsia="宋体" w:hAnsi="Arial" w:cs="Arial"/>
          <w:sz w:val="24"/>
          <w:szCs w:val="24"/>
        </w:rPr>
        <w:t>↓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8F7EA9">
        <w:rPr>
          <w:rFonts w:ascii="Arial" w:eastAsia="宋体" w:hAnsi="Arial" w:cs="Arial"/>
          <w:noProof/>
          <w:sz w:val="24"/>
          <w:szCs w:val="24"/>
        </w:rPr>
        <w:lastRenderedPageBreak/>
        <w:drawing>
          <wp:inline distT="0" distB="0" distL="0" distR="0">
            <wp:extent cx="4322445" cy="2555875"/>
            <wp:effectExtent l="0" t="0" r="1905" b="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何为静态、动态呢？静态视图所描述的结构，某段时间内应该是稳定的，静态的；而动态视图描述的是某种行为，是动态的。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如图中红字标出的图是作为一名产品人员所必须掌握的，那么在工作中如何应用呢？下面我们就一起来学（</w:t>
      </w:r>
      <w:proofErr w:type="spellStart"/>
      <w:r w:rsidRPr="005C662D">
        <w:rPr>
          <w:rFonts w:ascii="Arial" w:eastAsia="宋体" w:hAnsi="Arial" w:cs="Arial"/>
          <w:sz w:val="24"/>
          <w:szCs w:val="24"/>
        </w:rPr>
        <w:t>gao</w:t>
      </w:r>
      <w:proofErr w:type="spellEnd"/>
      <w:r w:rsidRPr="005C662D">
        <w:rPr>
          <w:rFonts w:ascii="Arial" w:eastAsia="宋体" w:hAnsi="Arial" w:cs="Arial"/>
          <w:sz w:val="24"/>
          <w:szCs w:val="24"/>
        </w:rPr>
        <w:t>）习（</w:t>
      </w:r>
      <w:r w:rsidRPr="005C662D">
        <w:rPr>
          <w:rFonts w:ascii="Arial" w:eastAsia="宋体" w:hAnsi="Arial" w:cs="Arial"/>
          <w:sz w:val="24"/>
          <w:szCs w:val="24"/>
        </w:rPr>
        <w:t>ding</w:t>
      </w:r>
      <w:r w:rsidRPr="005C662D">
        <w:rPr>
          <w:rFonts w:ascii="Arial" w:eastAsia="宋体" w:hAnsi="Arial" w:cs="Arial"/>
          <w:sz w:val="24"/>
          <w:szCs w:val="24"/>
        </w:rPr>
        <w:t>）这五个图吧。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举个栗子：小明由于最近加班比较累，想请假休息几天，那么他需要在请假系统上提交请假申请并说明原因，等待领导审批，如果领导同意，那就快乐的休假啦，如果领导拒绝，小</w:t>
      </w:r>
      <w:proofErr w:type="gramStart"/>
      <w:r w:rsidRPr="005C662D">
        <w:rPr>
          <w:rFonts w:ascii="Arial" w:eastAsia="宋体" w:hAnsi="Arial" w:cs="Arial"/>
          <w:sz w:val="24"/>
          <w:szCs w:val="24"/>
        </w:rPr>
        <w:t>明就要</w:t>
      </w:r>
      <w:proofErr w:type="gramEnd"/>
      <w:r w:rsidRPr="005C662D">
        <w:rPr>
          <w:rFonts w:ascii="Arial" w:eastAsia="宋体" w:hAnsi="Arial" w:cs="Arial"/>
          <w:sz w:val="24"/>
          <w:szCs w:val="24"/>
        </w:rPr>
        <w:t>考虑是修改下继续申请，还是就这样默默地继续工作。</w:t>
      </w:r>
    </w:p>
    <w:p w:rsid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那么通过</w:t>
      </w:r>
      <w:r w:rsidRPr="005C662D">
        <w:rPr>
          <w:rFonts w:ascii="Arial" w:eastAsia="宋体" w:hAnsi="Arial" w:cs="Arial"/>
          <w:sz w:val="24"/>
          <w:szCs w:val="24"/>
        </w:rPr>
        <w:t>UML</w:t>
      </w:r>
      <w:r w:rsidRPr="005C662D">
        <w:rPr>
          <w:rFonts w:ascii="Arial" w:eastAsia="宋体" w:hAnsi="Arial" w:cs="Arial"/>
          <w:sz w:val="24"/>
          <w:szCs w:val="24"/>
        </w:rPr>
        <w:t>图是如何表达这样一个场景呢？我们来一个一个说。</w:t>
      </w:r>
    </w:p>
    <w:p w:rsidR="008F7EA9" w:rsidRPr="005C662D" w:rsidRDefault="008F7EA9" w:rsidP="008F7EA9">
      <w:pPr>
        <w:spacing w:after="0" w:line="240" w:lineRule="auto"/>
        <w:rPr>
          <w:rFonts w:ascii="Arial" w:eastAsia="宋体" w:hAnsi="Arial" w:cs="Arial" w:hint="eastAsia"/>
          <w:sz w:val="24"/>
          <w:szCs w:val="24"/>
        </w:rPr>
      </w:pPr>
    </w:p>
    <w:p w:rsidR="005C662D" w:rsidRPr="005C662D" w:rsidRDefault="005C662D" w:rsidP="008F7EA9">
      <w:pPr>
        <w:spacing w:after="0" w:line="240" w:lineRule="auto"/>
        <w:outlineLvl w:val="2"/>
        <w:rPr>
          <w:rFonts w:ascii="Arial" w:eastAsia="宋体" w:hAnsi="Arial" w:cs="Arial"/>
          <w:b/>
          <w:bCs/>
          <w:sz w:val="27"/>
          <w:szCs w:val="27"/>
        </w:rPr>
      </w:pPr>
      <w:r w:rsidRPr="005C662D">
        <w:rPr>
          <w:rFonts w:ascii="Arial" w:eastAsia="宋体" w:hAnsi="Arial" w:cs="Arial"/>
          <w:b/>
          <w:bCs/>
          <w:sz w:val="27"/>
          <w:szCs w:val="27"/>
        </w:rPr>
        <w:t>一、类图：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8F7EA9">
        <w:rPr>
          <w:rFonts w:ascii="Arial" w:eastAsia="宋体" w:hAnsi="Arial" w:cs="Arial"/>
          <w:b/>
          <w:bCs/>
          <w:sz w:val="24"/>
          <w:szCs w:val="24"/>
        </w:rPr>
        <w:t>1</w:t>
      </w:r>
      <w:r w:rsidRPr="008F7EA9">
        <w:rPr>
          <w:rFonts w:ascii="Arial" w:eastAsia="宋体" w:hAnsi="Arial" w:cs="Arial"/>
          <w:b/>
          <w:bCs/>
          <w:sz w:val="24"/>
          <w:szCs w:val="24"/>
        </w:rPr>
        <w:t>、在学习类图之前，我们来说下什么是类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类是一类或一组具有类似属性和共同行为的事务。说白了就是将周围的事物分下类，比如手机、电脑、电视机。。。这都是一类事物的总称，比如苹果手机、三星手机、小米手机等都归属于手机这个类。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那么上边请假这个场景中都哪些可以归为类呢？</w:t>
      </w:r>
      <w:proofErr w:type="gramStart"/>
      <w:r w:rsidRPr="005C662D">
        <w:rPr>
          <w:rFonts w:ascii="Arial" w:eastAsia="宋体" w:hAnsi="Arial" w:cs="Arial"/>
          <w:sz w:val="24"/>
          <w:szCs w:val="24"/>
        </w:rPr>
        <w:t>首先小</w:t>
      </w:r>
      <w:proofErr w:type="gramEnd"/>
      <w:r w:rsidRPr="005C662D">
        <w:rPr>
          <w:rFonts w:ascii="Arial" w:eastAsia="宋体" w:hAnsi="Arial" w:cs="Arial"/>
          <w:sz w:val="24"/>
          <w:szCs w:val="24"/>
        </w:rPr>
        <w:t>明身边还有很多像小明这样的人，他们都是一个公司工作的同事，那么他们就可以归为员工类；请假申请呢？今天小明提一个，明天小红提一个，那就是好多请假的总称，它们就可以称为请假条类；同理还有个领导类。好了，</w:t>
      </w:r>
      <w:proofErr w:type="gramStart"/>
      <w:r w:rsidRPr="005C662D">
        <w:rPr>
          <w:rFonts w:ascii="Arial" w:eastAsia="宋体" w:hAnsi="Arial" w:cs="Arial"/>
          <w:sz w:val="24"/>
          <w:szCs w:val="24"/>
        </w:rPr>
        <w:t>类分好</w:t>
      </w:r>
      <w:proofErr w:type="gramEnd"/>
      <w:r w:rsidRPr="005C662D">
        <w:rPr>
          <w:rFonts w:ascii="Arial" w:eastAsia="宋体" w:hAnsi="Arial" w:cs="Arial"/>
          <w:sz w:val="24"/>
          <w:szCs w:val="24"/>
        </w:rPr>
        <w:t>了，如何用类图表示呢？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8F7EA9">
        <w:rPr>
          <w:rFonts w:ascii="Arial" w:eastAsia="宋体" w:hAnsi="Arial" w:cs="Arial"/>
          <w:b/>
          <w:bCs/>
          <w:sz w:val="24"/>
          <w:szCs w:val="24"/>
        </w:rPr>
        <w:t>2</w:t>
      </w:r>
      <w:r w:rsidRPr="008F7EA9">
        <w:rPr>
          <w:rFonts w:ascii="Arial" w:eastAsia="宋体" w:hAnsi="Arial" w:cs="Arial"/>
          <w:b/>
          <w:bCs/>
          <w:sz w:val="24"/>
          <w:szCs w:val="24"/>
        </w:rPr>
        <w:t>、如何表示？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首先</w:t>
      </w:r>
      <w:proofErr w:type="gramStart"/>
      <w:r w:rsidRPr="005C662D">
        <w:rPr>
          <w:rFonts w:ascii="Arial" w:eastAsia="宋体" w:hAnsi="Arial" w:cs="Arial"/>
          <w:sz w:val="24"/>
          <w:szCs w:val="24"/>
        </w:rPr>
        <w:t>看下类图</w:t>
      </w:r>
      <w:proofErr w:type="gramEnd"/>
      <w:r w:rsidRPr="005C662D">
        <w:rPr>
          <w:rFonts w:ascii="Arial" w:eastAsia="宋体" w:hAnsi="Arial" w:cs="Arial"/>
          <w:sz w:val="24"/>
          <w:szCs w:val="24"/>
        </w:rPr>
        <w:t>的表示规则：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8F7EA9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>
            <wp:extent cx="3103245" cy="1454785"/>
            <wp:effectExtent l="0" t="0" r="1905" b="0"/>
            <wp:docPr id="6" name="图片 6" descr="类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类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请假场景中的类图表示如下图，其中类与类之间的直线表示两个类之间存在某种关系，这种关系将两个类关联到了一起。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8F7EA9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>
            <wp:extent cx="4669155" cy="1323340"/>
            <wp:effectExtent l="0" t="0" r="0" b="0"/>
            <wp:docPr id="5" name="图片 5" descr="类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类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lastRenderedPageBreak/>
        <w:t>员工和领导通过请假条有了联系（当然员工和领导还可以通过很多事情联系到一起，我们就撇开其他事情，单看这个请假场景中这两个类的关系），就这样把分好的类列出来，再找到它们之间可能存在的关系，</w:t>
      </w:r>
      <w:proofErr w:type="spellStart"/>
      <w:r w:rsidRPr="005C662D">
        <w:rPr>
          <w:rFonts w:ascii="Arial" w:eastAsia="宋体" w:hAnsi="Arial" w:cs="Arial"/>
          <w:sz w:val="24"/>
          <w:szCs w:val="24"/>
        </w:rPr>
        <w:t>duang</w:t>
      </w:r>
      <w:proofErr w:type="spellEnd"/>
      <w:r w:rsidRPr="005C662D">
        <w:rPr>
          <w:rFonts w:ascii="Arial" w:eastAsia="宋体" w:hAnsi="Arial" w:cs="Arial"/>
          <w:sz w:val="24"/>
          <w:szCs w:val="24"/>
        </w:rPr>
        <w:t>就画好了，简单吧。</w:t>
      </w:r>
    </w:p>
    <w:p w:rsid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在上图中已经理清了请假场景中到底有哪些类，他们之间存在什么样的关系，好，那接下来看看这些类都能干什么。</w:t>
      </w:r>
    </w:p>
    <w:p w:rsidR="008F7EA9" w:rsidRPr="005C662D" w:rsidRDefault="008F7EA9" w:rsidP="008F7EA9">
      <w:pPr>
        <w:spacing w:after="0" w:line="240" w:lineRule="auto"/>
        <w:rPr>
          <w:rFonts w:ascii="Arial" w:eastAsia="宋体" w:hAnsi="Arial" w:cs="Arial" w:hint="eastAsia"/>
          <w:sz w:val="24"/>
          <w:szCs w:val="24"/>
        </w:rPr>
      </w:pPr>
    </w:p>
    <w:p w:rsidR="005C662D" w:rsidRPr="005C662D" w:rsidRDefault="005C662D" w:rsidP="008F7EA9">
      <w:pPr>
        <w:spacing w:after="0" w:line="240" w:lineRule="auto"/>
        <w:outlineLvl w:val="2"/>
        <w:rPr>
          <w:rFonts w:ascii="Arial" w:eastAsia="宋体" w:hAnsi="Arial" w:cs="Arial"/>
          <w:b/>
          <w:bCs/>
          <w:sz w:val="27"/>
          <w:szCs w:val="27"/>
        </w:rPr>
      </w:pPr>
      <w:r w:rsidRPr="005C662D">
        <w:rPr>
          <w:rFonts w:ascii="Arial" w:eastAsia="宋体" w:hAnsi="Arial" w:cs="Arial"/>
          <w:b/>
          <w:bCs/>
          <w:sz w:val="27"/>
          <w:szCs w:val="27"/>
        </w:rPr>
        <w:t>二、用例图：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8F7EA9">
        <w:rPr>
          <w:rFonts w:ascii="Arial" w:eastAsia="宋体" w:hAnsi="Arial" w:cs="Arial"/>
          <w:b/>
          <w:bCs/>
          <w:sz w:val="24"/>
          <w:szCs w:val="24"/>
        </w:rPr>
        <w:t>1</w:t>
      </w:r>
      <w:r w:rsidRPr="008F7EA9">
        <w:rPr>
          <w:rFonts w:ascii="Arial" w:eastAsia="宋体" w:hAnsi="Arial" w:cs="Arial"/>
          <w:b/>
          <w:bCs/>
          <w:sz w:val="24"/>
          <w:szCs w:val="24"/>
        </w:rPr>
        <w:t>、什么是用例？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用例（</w:t>
      </w:r>
      <w:r w:rsidRPr="005C662D">
        <w:rPr>
          <w:rFonts w:ascii="Arial" w:eastAsia="宋体" w:hAnsi="Arial" w:cs="Arial"/>
          <w:sz w:val="24"/>
          <w:szCs w:val="24"/>
        </w:rPr>
        <w:t>use case</w:t>
      </w:r>
      <w:r w:rsidRPr="005C662D">
        <w:rPr>
          <w:rFonts w:ascii="Arial" w:eastAsia="宋体" w:hAnsi="Arial" w:cs="Arial"/>
          <w:sz w:val="24"/>
          <w:szCs w:val="24"/>
        </w:rPr>
        <w:t>）：从用户的观点对系统行为的描述。也就是站在用户的角度来描述这个系统到底能干嘛，而不用考虑实现细节。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8F7EA9">
        <w:rPr>
          <w:rFonts w:ascii="Arial" w:eastAsia="宋体" w:hAnsi="Arial" w:cs="Arial"/>
          <w:b/>
          <w:bCs/>
          <w:sz w:val="24"/>
          <w:szCs w:val="24"/>
        </w:rPr>
        <w:t>2</w:t>
      </w:r>
      <w:r w:rsidRPr="008F7EA9">
        <w:rPr>
          <w:rFonts w:ascii="Arial" w:eastAsia="宋体" w:hAnsi="Arial" w:cs="Arial"/>
          <w:b/>
          <w:bCs/>
          <w:sz w:val="24"/>
          <w:szCs w:val="24"/>
        </w:rPr>
        <w:t>、如何表示？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请假场景用用例图的表示：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8F7EA9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>
            <wp:extent cx="4391660" cy="2660015"/>
            <wp:effectExtent l="0" t="0" r="8890" b="6985"/>
            <wp:docPr id="4" name="图片 4" descr="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用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图中表示了在请假系统中，员工可以请假，领导可以审核。看，每个用户可以做什么是不是一目了然。用例图就是先画个小人，再看他们都要在系统中做哪些事，然后画个圈把</w:t>
      </w:r>
      <w:proofErr w:type="gramStart"/>
      <w:r w:rsidRPr="005C662D">
        <w:rPr>
          <w:rFonts w:ascii="Arial" w:eastAsia="宋体" w:hAnsi="Arial" w:cs="Arial"/>
          <w:sz w:val="24"/>
          <w:szCs w:val="24"/>
        </w:rPr>
        <w:t>能事情</w:t>
      </w:r>
      <w:proofErr w:type="gramEnd"/>
      <w:r w:rsidRPr="005C662D">
        <w:rPr>
          <w:rFonts w:ascii="Arial" w:eastAsia="宋体" w:hAnsi="Arial" w:cs="Arial"/>
          <w:sz w:val="24"/>
          <w:szCs w:val="24"/>
        </w:rPr>
        <w:t>装进去，再画个箭头把小人和圈圈联系起来就完成啦！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知道了哪些类可以干什么，我们再来说说他们都是怎么做的。接下来要介绍的三个图从不同的角度对怎么做进行描述。可以根据需要自行选择用哪个，原则就是把想表达的事情表达清楚就行。</w:t>
      </w:r>
    </w:p>
    <w:p w:rsidR="008F7EA9" w:rsidRDefault="008F7EA9" w:rsidP="008F7EA9">
      <w:pPr>
        <w:spacing w:after="0" w:line="240" w:lineRule="auto"/>
        <w:outlineLvl w:val="2"/>
        <w:rPr>
          <w:rFonts w:ascii="Arial" w:eastAsia="宋体" w:hAnsi="Arial" w:cs="Arial"/>
          <w:b/>
          <w:bCs/>
          <w:sz w:val="27"/>
          <w:szCs w:val="27"/>
        </w:rPr>
      </w:pPr>
    </w:p>
    <w:p w:rsidR="005C662D" w:rsidRPr="005C662D" w:rsidRDefault="005C662D" w:rsidP="008F7EA9">
      <w:pPr>
        <w:spacing w:after="0" w:line="240" w:lineRule="auto"/>
        <w:outlineLvl w:val="2"/>
        <w:rPr>
          <w:rFonts w:ascii="Arial" w:eastAsia="宋体" w:hAnsi="Arial" w:cs="Arial"/>
          <w:b/>
          <w:bCs/>
          <w:sz w:val="27"/>
          <w:szCs w:val="27"/>
        </w:rPr>
      </w:pPr>
      <w:r w:rsidRPr="005C662D">
        <w:rPr>
          <w:rFonts w:ascii="Arial" w:eastAsia="宋体" w:hAnsi="Arial" w:cs="Arial"/>
          <w:b/>
          <w:bCs/>
          <w:sz w:val="27"/>
          <w:szCs w:val="27"/>
        </w:rPr>
        <w:t>三、状态图：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8F7EA9">
        <w:rPr>
          <w:rFonts w:ascii="Arial" w:eastAsia="宋体" w:hAnsi="Arial" w:cs="Arial"/>
          <w:b/>
          <w:bCs/>
          <w:sz w:val="24"/>
          <w:szCs w:val="24"/>
        </w:rPr>
        <w:t>1</w:t>
      </w:r>
      <w:r w:rsidRPr="008F7EA9">
        <w:rPr>
          <w:rFonts w:ascii="Arial" w:eastAsia="宋体" w:hAnsi="Arial" w:cs="Arial"/>
          <w:b/>
          <w:bCs/>
          <w:sz w:val="24"/>
          <w:szCs w:val="24"/>
        </w:rPr>
        <w:t>、什么是状态图？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介绍状态图前，我们先说下什么是对象，还记得类的定义吗？类就是一类事物的总称，那对象呢？对象就是这类事物中的个体，比如手机类，苹果手机就是手机类的一个对象。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那回到请假这个场景中，显然一个请假条就是请假条类中的一个对象。而一个请假条对象在不同时间所处的状态是不相同的，比如是批准还是拒绝。那么不同的状态如何表示呢，状态图就是用来描述</w:t>
      </w:r>
      <w:r w:rsidRPr="005C662D">
        <w:rPr>
          <w:rFonts w:ascii="Arial" w:eastAsia="宋体" w:hAnsi="Arial" w:cs="Arial"/>
          <w:b/>
          <w:bCs/>
          <w:sz w:val="24"/>
          <w:szCs w:val="24"/>
        </w:rPr>
        <w:t>一个对象</w:t>
      </w:r>
      <w:r w:rsidRPr="005C662D">
        <w:rPr>
          <w:rFonts w:ascii="Arial" w:eastAsia="宋体" w:hAnsi="Arial" w:cs="Arial"/>
          <w:sz w:val="24"/>
          <w:szCs w:val="24"/>
        </w:rPr>
        <w:t>的可能状态以及各个状态之间的转换关系的一种图。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8F7EA9">
        <w:rPr>
          <w:rFonts w:ascii="Arial" w:eastAsia="宋体" w:hAnsi="Arial" w:cs="Arial"/>
          <w:b/>
          <w:bCs/>
          <w:sz w:val="24"/>
          <w:szCs w:val="24"/>
        </w:rPr>
        <w:t>2</w:t>
      </w:r>
      <w:r w:rsidRPr="008F7EA9">
        <w:rPr>
          <w:rFonts w:ascii="Arial" w:eastAsia="宋体" w:hAnsi="Arial" w:cs="Arial"/>
          <w:b/>
          <w:bCs/>
          <w:sz w:val="24"/>
          <w:szCs w:val="24"/>
        </w:rPr>
        <w:t>、如何表示？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我们来看下一个请假条对象的状态变化，和表示方法：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8F7EA9">
        <w:rPr>
          <w:rFonts w:ascii="Arial" w:eastAsia="宋体" w:hAnsi="Arial" w:cs="Arial"/>
          <w:noProof/>
          <w:sz w:val="24"/>
          <w:szCs w:val="24"/>
        </w:rPr>
        <w:lastRenderedPageBreak/>
        <w:drawing>
          <wp:inline distT="0" distB="0" distL="0" distR="0">
            <wp:extent cx="6352540" cy="2341245"/>
            <wp:effectExtent l="0" t="0" r="0" b="1905"/>
            <wp:docPr id="3" name="图片 3" descr="状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状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4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先解释下图中标注：</w:t>
      </w:r>
    </w:p>
    <w:p w:rsidR="005C662D" w:rsidRPr="005C662D" w:rsidRDefault="005C662D" w:rsidP="008F7EA9">
      <w:pPr>
        <w:numPr>
          <w:ilvl w:val="0"/>
          <w:numId w:val="6"/>
        </w:num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开始符号和结束符号就不必多说啦，就是表示开始和结束。</w:t>
      </w:r>
    </w:p>
    <w:p w:rsidR="005C662D" w:rsidRPr="005C662D" w:rsidRDefault="005C662D" w:rsidP="008F7EA9">
      <w:pPr>
        <w:numPr>
          <w:ilvl w:val="0"/>
          <w:numId w:val="6"/>
        </w:num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8F7EA9">
        <w:rPr>
          <w:rFonts w:ascii="Arial" w:eastAsia="宋体" w:hAnsi="Arial" w:cs="Arial"/>
          <w:b/>
          <w:bCs/>
          <w:sz w:val="24"/>
          <w:szCs w:val="24"/>
        </w:rPr>
        <w:t>动作：</w:t>
      </w:r>
      <w:r w:rsidRPr="005C662D">
        <w:rPr>
          <w:rFonts w:ascii="Arial" w:eastAsia="宋体" w:hAnsi="Arial" w:cs="Arial"/>
          <w:sz w:val="24"/>
          <w:szCs w:val="24"/>
        </w:rPr>
        <w:t>触发状态改变的动作。就是</w:t>
      </w:r>
      <w:proofErr w:type="gramStart"/>
      <w:r w:rsidRPr="005C662D">
        <w:rPr>
          <w:rFonts w:ascii="Arial" w:eastAsia="宋体" w:hAnsi="Arial" w:cs="Arial"/>
          <w:sz w:val="24"/>
          <w:szCs w:val="24"/>
        </w:rPr>
        <w:t>是</w:t>
      </w:r>
      <w:proofErr w:type="gramEnd"/>
      <w:r w:rsidRPr="005C662D">
        <w:rPr>
          <w:rFonts w:ascii="Arial" w:eastAsia="宋体" w:hAnsi="Arial" w:cs="Arial"/>
          <w:sz w:val="24"/>
          <w:szCs w:val="24"/>
        </w:rPr>
        <w:t>什么事情</w:t>
      </w:r>
      <w:proofErr w:type="gramStart"/>
      <w:r w:rsidRPr="005C662D">
        <w:rPr>
          <w:rFonts w:ascii="Arial" w:eastAsia="宋体" w:hAnsi="Arial" w:cs="Arial"/>
          <w:sz w:val="24"/>
          <w:szCs w:val="24"/>
        </w:rPr>
        <w:t>让状态</w:t>
      </w:r>
      <w:proofErr w:type="gramEnd"/>
      <w:r w:rsidRPr="005C662D">
        <w:rPr>
          <w:rFonts w:ascii="Arial" w:eastAsia="宋体" w:hAnsi="Arial" w:cs="Arial"/>
          <w:sz w:val="24"/>
          <w:szCs w:val="24"/>
        </w:rPr>
        <w:t>改变的。</w:t>
      </w:r>
    </w:p>
    <w:p w:rsidR="005C662D" w:rsidRPr="005C662D" w:rsidRDefault="005C662D" w:rsidP="008F7EA9">
      <w:pPr>
        <w:numPr>
          <w:ilvl w:val="0"/>
          <w:numId w:val="6"/>
        </w:num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8F7EA9">
        <w:rPr>
          <w:rFonts w:ascii="Arial" w:eastAsia="宋体" w:hAnsi="Arial" w:cs="Arial"/>
          <w:b/>
          <w:bCs/>
          <w:sz w:val="24"/>
          <w:szCs w:val="24"/>
        </w:rPr>
        <w:t>状态：</w:t>
      </w:r>
      <w:r w:rsidRPr="005C662D">
        <w:rPr>
          <w:rFonts w:ascii="Arial" w:eastAsia="宋体" w:hAnsi="Arial" w:cs="Arial"/>
          <w:sz w:val="24"/>
          <w:szCs w:val="24"/>
        </w:rPr>
        <w:t>对象当前所处的状态。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我们用文字来描述一下这个状态图要表达的事情：</w:t>
      </w:r>
    </w:p>
    <w:p w:rsidR="005C662D" w:rsidRPr="005C662D" w:rsidRDefault="005C662D" w:rsidP="008F7EA9">
      <w:pPr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刚提出请假申请时是</w:t>
      </w:r>
      <w:r w:rsidRPr="005C662D">
        <w:rPr>
          <w:rFonts w:ascii="Arial" w:eastAsia="宋体" w:hAnsi="Arial" w:cs="Arial"/>
          <w:b/>
          <w:bCs/>
          <w:sz w:val="24"/>
          <w:szCs w:val="24"/>
        </w:rPr>
        <w:t>提出</w:t>
      </w:r>
      <w:r w:rsidRPr="005C662D">
        <w:rPr>
          <w:rFonts w:ascii="Arial" w:eastAsia="宋体" w:hAnsi="Arial" w:cs="Arial"/>
          <w:sz w:val="24"/>
          <w:szCs w:val="24"/>
        </w:rPr>
        <w:t>状态。</w:t>
      </w:r>
    </w:p>
    <w:p w:rsidR="005C662D" w:rsidRPr="005C662D" w:rsidRDefault="005C662D" w:rsidP="008F7EA9">
      <w:pPr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领导同意则改为</w:t>
      </w:r>
      <w:r w:rsidRPr="005C662D">
        <w:rPr>
          <w:rFonts w:ascii="Arial" w:eastAsia="宋体" w:hAnsi="Arial" w:cs="Arial"/>
          <w:b/>
          <w:bCs/>
          <w:sz w:val="24"/>
          <w:szCs w:val="24"/>
        </w:rPr>
        <w:t>批准</w:t>
      </w:r>
      <w:r w:rsidRPr="005C662D">
        <w:rPr>
          <w:rFonts w:ascii="Arial" w:eastAsia="宋体" w:hAnsi="Arial" w:cs="Arial"/>
          <w:sz w:val="24"/>
          <w:szCs w:val="24"/>
        </w:rPr>
        <w:t>状态。</w:t>
      </w:r>
    </w:p>
    <w:p w:rsidR="005C662D" w:rsidRPr="005C662D" w:rsidRDefault="005C662D" w:rsidP="008F7EA9">
      <w:pPr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领导不同意则改为</w:t>
      </w:r>
      <w:r w:rsidRPr="005C662D">
        <w:rPr>
          <w:rFonts w:ascii="Arial" w:eastAsia="宋体" w:hAnsi="Arial" w:cs="Arial"/>
          <w:b/>
          <w:bCs/>
          <w:sz w:val="24"/>
          <w:szCs w:val="24"/>
        </w:rPr>
        <w:t>拒绝</w:t>
      </w:r>
      <w:r w:rsidRPr="005C662D">
        <w:rPr>
          <w:rFonts w:ascii="Arial" w:eastAsia="宋体" w:hAnsi="Arial" w:cs="Arial"/>
          <w:sz w:val="24"/>
          <w:szCs w:val="24"/>
        </w:rPr>
        <w:t>状态。</w:t>
      </w:r>
    </w:p>
    <w:p w:rsidR="005C662D" w:rsidRPr="005C662D" w:rsidRDefault="005C662D" w:rsidP="008F7EA9">
      <w:pPr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拒绝后可以重新申请或直接撤回。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有没有感觉用画图的形式比文字表述更</w:t>
      </w:r>
      <w:proofErr w:type="gramStart"/>
      <w:r w:rsidRPr="005C662D">
        <w:rPr>
          <w:rFonts w:ascii="Arial" w:eastAsia="宋体" w:hAnsi="Arial" w:cs="Arial"/>
          <w:sz w:val="24"/>
          <w:szCs w:val="24"/>
        </w:rPr>
        <w:t>清晰明</w:t>
      </w:r>
      <w:proofErr w:type="gramEnd"/>
      <w:r w:rsidRPr="005C662D">
        <w:rPr>
          <w:rFonts w:ascii="Arial" w:eastAsia="宋体" w:hAnsi="Arial" w:cs="Arial"/>
          <w:sz w:val="24"/>
          <w:szCs w:val="24"/>
        </w:rPr>
        <w:t>呢，也许在这里感受并不明显，但</w:t>
      </w:r>
      <w:proofErr w:type="gramStart"/>
      <w:r w:rsidRPr="005C662D">
        <w:rPr>
          <w:rFonts w:ascii="Arial" w:eastAsia="宋体" w:hAnsi="Arial" w:cs="Arial"/>
          <w:sz w:val="24"/>
          <w:szCs w:val="24"/>
        </w:rPr>
        <w:t>当状态</w:t>
      </w:r>
      <w:proofErr w:type="gramEnd"/>
      <w:r w:rsidRPr="005C662D">
        <w:rPr>
          <w:rFonts w:ascii="Arial" w:eastAsia="宋体" w:hAnsi="Arial" w:cs="Arial"/>
          <w:sz w:val="24"/>
          <w:szCs w:val="24"/>
        </w:rPr>
        <w:t>复杂时就很难用文字描述清楚了。学会它会在必要时帮你梳理复杂的逻辑关系。</w:t>
      </w:r>
    </w:p>
    <w:p w:rsidR="008F7EA9" w:rsidRDefault="008F7EA9" w:rsidP="008F7EA9">
      <w:pPr>
        <w:spacing w:after="0" w:line="240" w:lineRule="auto"/>
        <w:outlineLvl w:val="2"/>
        <w:rPr>
          <w:rFonts w:ascii="Arial" w:eastAsia="宋体" w:hAnsi="Arial" w:cs="Arial"/>
          <w:b/>
          <w:bCs/>
          <w:sz w:val="27"/>
          <w:szCs w:val="27"/>
        </w:rPr>
      </w:pPr>
    </w:p>
    <w:p w:rsidR="005C662D" w:rsidRPr="005C662D" w:rsidRDefault="005C662D" w:rsidP="008F7EA9">
      <w:pPr>
        <w:spacing w:after="0" w:line="240" w:lineRule="auto"/>
        <w:outlineLvl w:val="2"/>
        <w:rPr>
          <w:rFonts w:ascii="Arial" w:eastAsia="宋体" w:hAnsi="Arial" w:cs="Arial"/>
          <w:b/>
          <w:bCs/>
          <w:sz w:val="27"/>
          <w:szCs w:val="27"/>
        </w:rPr>
      </w:pPr>
      <w:r w:rsidRPr="005C662D">
        <w:rPr>
          <w:rFonts w:ascii="Arial" w:eastAsia="宋体" w:hAnsi="Arial" w:cs="Arial"/>
          <w:b/>
          <w:bCs/>
          <w:sz w:val="27"/>
          <w:szCs w:val="27"/>
        </w:rPr>
        <w:t>四、顺序图：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8F7EA9">
        <w:rPr>
          <w:rFonts w:ascii="Arial" w:eastAsia="宋体" w:hAnsi="Arial" w:cs="Arial"/>
          <w:b/>
          <w:bCs/>
          <w:sz w:val="24"/>
          <w:szCs w:val="24"/>
        </w:rPr>
        <w:t>1</w:t>
      </w:r>
      <w:r w:rsidRPr="008F7EA9">
        <w:rPr>
          <w:rFonts w:ascii="Arial" w:eastAsia="宋体" w:hAnsi="Arial" w:cs="Arial"/>
          <w:b/>
          <w:bCs/>
          <w:sz w:val="24"/>
          <w:szCs w:val="24"/>
        </w:rPr>
        <w:t>、什么是顺序图？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刚刚说的状态图是对</w:t>
      </w:r>
      <w:r w:rsidRPr="005C662D">
        <w:rPr>
          <w:rFonts w:ascii="Arial" w:eastAsia="宋体" w:hAnsi="Arial" w:cs="Arial"/>
          <w:b/>
          <w:bCs/>
          <w:sz w:val="24"/>
          <w:szCs w:val="24"/>
        </w:rPr>
        <w:t>单个对象</w:t>
      </w:r>
      <w:r w:rsidRPr="005C662D">
        <w:rPr>
          <w:rFonts w:ascii="Arial" w:eastAsia="宋体" w:hAnsi="Arial" w:cs="Arial"/>
          <w:sz w:val="24"/>
          <w:szCs w:val="24"/>
        </w:rPr>
        <w:t>的描述，而顺序图是对</w:t>
      </w:r>
      <w:r w:rsidRPr="005C662D">
        <w:rPr>
          <w:rFonts w:ascii="Arial" w:eastAsia="宋体" w:hAnsi="Arial" w:cs="Arial"/>
          <w:b/>
          <w:bCs/>
          <w:sz w:val="24"/>
          <w:szCs w:val="24"/>
        </w:rPr>
        <w:t>一个对象如何与其他对象进行交互</w:t>
      </w:r>
      <w:r w:rsidRPr="005C662D">
        <w:rPr>
          <w:rFonts w:ascii="Arial" w:eastAsia="宋体" w:hAnsi="Arial" w:cs="Arial"/>
          <w:sz w:val="24"/>
          <w:szCs w:val="24"/>
        </w:rPr>
        <w:t>的描述。也就是说你说这两个对象有关系，那到底有什么关系，怎么联系到一起的。顺序图就是用来描述这种关系的，但要注意顺序图的关键词是</w:t>
      </w:r>
      <w:r w:rsidRPr="005C662D">
        <w:rPr>
          <w:rFonts w:ascii="Arial" w:eastAsia="宋体" w:hAnsi="Arial" w:cs="Arial"/>
          <w:b/>
          <w:bCs/>
          <w:sz w:val="24"/>
          <w:szCs w:val="24"/>
        </w:rPr>
        <w:t>顺序</w:t>
      </w:r>
      <w:r w:rsidRPr="005C662D">
        <w:rPr>
          <w:rFonts w:ascii="Arial" w:eastAsia="宋体" w:hAnsi="Arial" w:cs="Arial"/>
          <w:sz w:val="24"/>
          <w:szCs w:val="24"/>
        </w:rPr>
        <w:t>和</w:t>
      </w:r>
      <w:r w:rsidRPr="005C662D">
        <w:rPr>
          <w:rFonts w:ascii="Arial" w:eastAsia="宋体" w:hAnsi="Arial" w:cs="Arial"/>
          <w:b/>
          <w:bCs/>
          <w:sz w:val="24"/>
          <w:szCs w:val="24"/>
        </w:rPr>
        <w:t>时间</w:t>
      </w:r>
      <w:r w:rsidRPr="005C662D">
        <w:rPr>
          <w:rFonts w:ascii="Arial" w:eastAsia="宋体" w:hAnsi="Arial" w:cs="Arial"/>
          <w:sz w:val="24"/>
          <w:szCs w:val="24"/>
        </w:rPr>
        <w:t>。</w:t>
      </w:r>
    </w:p>
    <w:p w:rsidR="005C662D" w:rsidRPr="005C662D" w:rsidRDefault="005C662D" w:rsidP="008F7EA9">
      <w:pPr>
        <w:numPr>
          <w:ilvl w:val="0"/>
          <w:numId w:val="8"/>
        </w:num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顺序：对象间的交互按照特定的顺序发生的。</w:t>
      </w:r>
    </w:p>
    <w:p w:rsidR="005C662D" w:rsidRPr="005C662D" w:rsidRDefault="005C662D" w:rsidP="008F7EA9">
      <w:pPr>
        <w:numPr>
          <w:ilvl w:val="0"/>
          <w:numId w:val="8"/>
        </w:num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时间：</w:t>
      </w:r>
      <w:proofErr w:type="gramStart"/>
      <w:r w:rsidRPr="005C662D">
        <w:rPr>
          <w:rFonts w:ascii="Arial" w:eastAsia="宋体" w:hAnsi="Arial" w:cs="Arial"/>
          <w:sz w:val="24"/>
          <w:szCs w:val="24"/>
        </w:rPr>
        <w:t>交互从</w:t>
      </w:r>
      <w:proofErr w:type="gramEnd"/>
      <w:r w:rsidRPr="005C662D">
        <w:rPr>
          <w:rFonts w:ascii="Arial" w:eastAsia="宋体" w:hAnsi="Arial" w:cs="Arial"/>
          <w:sz w:val="24"/>
          <w:szCs w:val="24"/>
        </w:rPr>
        <w:t>开始到结束需要一定的时间。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8F7EA9">
        <w:rPr>
          <w:rFonts w:ascii="Arial" w:eastAsia="宋体" w:hAnsi="Arial" w:cs="Arial"/>
          <w:b/>
          <w:bCs/>
          <w:sz w:val="24"/>
          <w:szCs w:val="24"/>
        </w:rPr>
        <w:t>2</w:t>
      </w:r>
      <w:r w:rsidRPr="008F7EA9">
        <w:rPr>
          <w:rFonts w:ascii="Arial" w:eastAsia="宋体" w:hAnsi="Arial" w:cs="Arial"/>
          <w:b/>
          <w:bCs/>
          <w:sz w:val="24"/>
          <w:szCs w:val="24"/>
        </w:rPr>
        <w:t>、如何表示？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看图：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8F7EA9">
        <w:rPr>
          <w:rFonts w:ascii="Arial" w:eastAsia="宋体" w:hAnsi="Arial" w:cs="Arial"/>
          <w:noProof/>
          <w:sz w:val="24"/>
          <w:szCs w:val="24"/>
        </w:rPr>
        <w:lastRenderedPageBreak/>
        <w:drawing>
          <wp:inline distT="0" distB="0" distL="0" distR="0">
            <wp:extent cx="5964555" cy="3373755"/>
            <wp:effectExtent l="0" t="0" r="0" b="0"/>
            <wp:docPr id="2" name="图片 2" descr="顺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顺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沿着生命线从上到下就是对象间交互发生的顺序，生命线上的长条方框就表示交互的时间，这个时间只是估计的时间，不需要过分纠结长短。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从图中可以看出请假所需的步骤：</w:t>
      </w:r>
    </w:p>
    <w:p w:rsidR="005C662D" w:rsidRPr="005C662D" w:rsidRDefault="005C662D" w:rsidP="008F7EA9">
      <w:pPr>
        <w:numPr>
          <w:ilvl w:val="0"/>
          <w:numId w:val="9"/>
        </w:num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员工提交请假申请。</w:t>
      </w:r>
    </w:p>
    <w:p w:rsidR="005C662D" w:rsidRPr="005C662D" w:rsidRDefault="005C662D" w:rsidP="008F7EA9">
      <w:pPr>
        <w:numPr>
          <w:ilvl w:val="0"/>
          <w:numId w:val="9"/>
        </w:num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保存请假申请。</w:t>
      </w:r>
    </w:p>
    <w:p w:rsidR="005C662D" w:rsidRPr="005C662D" w:rsidRDefault="005C662D" w:rsidP="008F7EA9">
      <w:pPr>
        <w:numPr>
          <w:ilvl w:val="0"/>
          <w:numId w:val="9"/>
        </w:num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提醒领导审批。</w:t>
      </w:r>
    </w:p>
    <w:p w:rsidR="005C662D" w:rsidRPr="005C662D" w:rsidRDefault="005C662D" w:rsidP="008F7EA9">
      <w:pPr>
        <w:numPr>
          <w:ilvl w:val="0"/>
          <w:numId w:val="9"/>
        </w:num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领导审批批准</w:t>
      </w:r>
      <w:r w:rsidRPr="005C662D">
        <w:rPr>
          <w:rFonts w:ascii="Arial" w:eastAsia="宋体" w:hAnsi="Arial" w:cs="Arial"/>
          <w:sz w:val="24"/>
          <w:szCs w:val="24"/>
        </w:rPr>
        <w:t>/</w:t>
      </w:r>
      <w:r w:rsidRPr="005C662D">
        <w:rPr>
          <w:rFonts w:ascii="Arial" w:eastAsia="宋体" w:hAnsi="Arial" w:cs="Arial"/>
          <w:sz w:val="24"/>
          <w:szCs w:val="24"/>
        </w:rPr>
        <w:t>拒绝。</w:t>
      </w:r>
    </w:p>
    <w:p w:rsidR="005C662D" w:rsidRPr="005C662D" w:rsidRDefault="005C662D" w:rsidP="008F7EA9">
      <w:pPr>
        <w:numPr>
          <w:ilvl w:val="0"/>
          <w:numId w:val="9"/>
        </w:num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修改请假状态。</w:t>
      </w:r>
    </w:p>
    <w:p w:rsidR="005C662D" w:rsidRPr="005C662D" w:rsidRDefault="005C662D" w:rsidP="008F7EA9">
      <w:pPr>
        <w:numPr>
          <w:ilvl w:val="0"/>
          <w:numId w:val="9"/>
        </w:num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提醒员工审批完成。</w:t>
      </w:r>
    </w:p>
    <w:p w:rsid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相比上边这段文字，是不是觉得顺序图的表达更直接呢？</w:t>
      </w:r>
    </w:p>
    <w:p w:rsidR="008F7EA9" w:rsidRPr="005C662D" w:rsidRDefault="008F7EA9" w:rsidP="008F7EA9">
      <w:pPr>
        <w:spacing w:after="0" w:line="240" w:lineRule="auto"/>
        <w:rPr>
          <w:rFonts w:ascii="Arial" w:eastAsia="宋体" w:hAnsi="Arial" w:cs="Arial" w:hint="eastAsia"/>
          <w:sz w:val="24"/>
          <w:szCs w:val="24"/>
        </w:rPr>
      </w:pPr>
      <w:bookmarkStart w:id="0" w:name="_GoBack"/>
      <w:bookmarkEnd w:id="0"/>
    </w:p>
    <w:p w:rsidR="005C662D" w:rsidRPr="005C662D" w:rsidRDefault="005C662D" w:rsidP="008F7EA9">
      <w:pPr>
        <w:spacing w:after="0" w:line="240" w:lineRule="auto"/>
        <w:outlineLvl w:val="2"/>
        <w:rPr>
          <w:rFonts w:ascii="Arial" w:eastAsia="宋体" w:hAnsi="Arial" w:cs="Arial"/>
          <w:b/>
          <w:bCs/>
          <w:sz w:val="27"/>
          <w:szCs w:val="27"/>
        </w:rPr>
      </w:pPr>
      <w:r w:rsidRPr="005C662D">
        <w:rPr>
          <w:rFonts w:ascii="Arial" w:eastAsia="宋体" w:hAnsi="Arial" w:cs="Arial"/>
          <w:b/>
          <w:bCs/>
          <w:sz w:val="27"/>
          <w:szCs w:val="27"/>
        </w:rPr>
        <w:t>五、活动图：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8F7EA9">
        <w:rPr>
          <w:rFonts w:ascii="Arial" w:eastAsia="宋体" w:hAnsi="Arial" w:cs="Arial"/>
          <w:b/>
          <w:bCs/>
          <w:sz w:val="24"/>
          <w:szCs w:val="24"/>
        </w:rPr>
        <w:t>1</w:t>
      </w:r>
      <w:r w:rsidRPr="008F7EA9">
        <w:rPr>
          <w:rFonts w:ascii="Arial" w:eastAsia="宋体" w:hAnsi="Arial" w:cs="Arial"/>
          <w:b/>
          <w:bCs/>
          <w:sz w:val="24"/>
          <w:szCs w:val="24"/>
        </w:rPr>
        <w:t>、什么是活动图？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活动图向我们展示了一个操作或过程的步骤。也就是说做一件事情总共分几步，先干嘛，后干嘛。如果用过流程图的人会发现活动图和流程图很相似，他们要表达的事情是一样的，只是表示形式不同而已。甚至可以直接理解为活动图就是一种流程图。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8F7EA9">
        <w:rPr>
          <w:rFonts w:ascii="Arial" w:eastAsia="宋体" w:hAnsi="Arial" w:cs="Arial"/>
          <w:b/>
          <w:bCs/>
          <w:sz w:val="24"/>
          <w:szCs w:val="24"/>
        </w:rPr>
        <w:t>2</w:t>
      </w:r>
      <w:r w:rsidRPr="008F7EA9">
        <w:rPr>
          <w:rFonts w:ascii="Arial" w:eastAsia="宋体" w:hAnsi="Arial" w:cs="Arial"/>
          <w:b/>
          <w:bCs/>
          <w:sz w:val="24"/>
          <w:szCs w:val="24"/>
        </w:rPr>
        <w:t>、如何表示？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下面就来看下用活动图如何表达请假这个场景：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8F7EA9">
        <w:rPr>
          <w:rFonts w:ascii="Arial" w:eastAsia="宋体" w:hAnsi="Arial" w:cs="Arial"/>
          <w:noProof/>
          <w:sz w:val="24"/>
          <w:szCs w:val="24"/>
        </w:rPr>
        <w:lastRenderedPageBreak/>
        <w:drawing>
          <wp:inline distT="0" distB="0" distL="0" distR="0">
            <wp:extent cx="4876800" cy="4481830"/>
            <wp:effectExtent l="0" t="0" r="0" b="0"/>
            <wp:docPr id="1" name="图片 1" descr="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活动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解释下图中标注：</w:t>
      </w:r>
    </w:p>
    <w:p w:rsidR="005C662D" w:rsidRPr="005C662D" w:rsidRDefault="005C662D" w:rsidP="008F7EA9">
      <w:pPr>
        <w:numPr>
          <w:ilvl w:val="0"/>
          <w:numId w:val="10"/>
        </w:num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8F7EA9">
        <w:rPr>
          <w:rFonts w:ascii="Arial" w:eastAsia="宋体" w:hAnsi="Arial" w:cs="Arial"/>
          <w:b/>
          <w:bCs/>
          <w:sz w:val="24"/>
          <w:szCs w:val="24"/>
        </w:rPr>
        <w:t>泳道：</w:t>
      </w:r>
      <w:r w:rsidRPr="005C662D">
        <w:rPr>
          <w:rFonts w:ascii="Arial" w:eastAsia="宋体" w:hAnsi="Arial" w:cs="Arial"/>
          <w:sz w:val="24"/>
          <w:szCs w:val="24"/>
        </w:rPr>
        <w:t>为什么起这个名字呢，就是长得很像游泳池的泳道啦，泳道的名字以通常以角色名字命名，请假场景中有两个角色，员工和领导。</w:t>
      </w:r>
    </w:p>
    <w:p w:rsidR="005C662D" w:rsidRPr="005C662D" w:rsidRDefault="005C662D" w:rsidP="008F7EA9">
      <w:pPr>
        <w:numPr>
          <w:ilvl w:val="0"/>
          <w:numId w:val="10"/>
        </w:num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8F7EA9">
        <w:rPr>
          <w:rFonts w:ascii="Arial" w:eastAsia="宋体" w:hAnsi="Arial" w:cs="Arial"/>
          <w:b/>
          <w:bCs/>
          <w:sz w:val="24"/>
          <w:szCs w:val="24"/>
        </w:rPr>
        <w:t>活动：</w:t>
      </w:r>
      <w:r w:rsidRPr="005C662D">
        <w:rPr>
          <w:rFonts w:ascii="Arial" w:eastAsia="宋体" w:hAnsi="Arial" w:cs="Arial"/>
          <w:sz w:val="24"/>
          <w:szCs w:val="24"/>
        </w:rPr>
        <w:t>主要由</w:t>
      </w:r>
      <w:r w:rsidRPr="005C662D">
        <w:rPr>
          <w:rFonts w:ascii="Arial" w:eastAsia="宋体" w:hAnsi="Arial" w:cs="Arial"/>
          <w:sz w:val="24"/>
          <w:szCs w:val="24"/>
        </w:rPr>
        <w:t>“</w:t>
      </w:r>
      <w:r w:rsidRPr="005C662D">
        <w:rPr>
          <w:rFonts w:ascii="Arial" w:eastAsia="宋体" w:hAnsi="Arial" w:cs="Arial"/>
          <w:sz w:val="24"/>
          <w:szCs w:val="24"/>
        </w:rPr>
        <w:t>动宾</w:t>
      </w:r>
      <w:r w:rsidRPr="005C662D">
        <w:rPr>
          <w:rFonts w:ascii="Arial" w:eastAsia="宋体" w:hAnsi="Arial" w:cs="Arial"/>
          <w:sz w:val="24"/>
          <w:szCs w:val="24"/>
        </w:rPr>
        <w:t>”</w:t>
      </w:r>
      <w:r w:rsidRPr="005C662D">
        <w:rPr>
          <w:rFonts w:ascii="Arial" w:eastAsia="宋体" w:hAnsi="Arial" w:cs="Arial"/>
          <w:sz w:val="24"/>
          <w:szCs w:val="24"/>
        </w:rPr>
        <w:t>结构的词构成，描述当前进行的活动。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也许有人问，这不是状态图吗？的确，活动图不仔细看确实和状态图很相似，但它们表达的内容是完全不同的，状态图是表示单个对象的</w:t>
      </w:r>
      <w:r w:rsidRPr="005C662D">
        <w:rPr>
          <w:rFonts w:ascii="Arial" w:eastAsia="宋体" w:hAnsi="Arial" w:cs="Arial"/>
          <w:b/>
          <w:bCs/>
          <w:sz w:val="24"/>
          <w:szCs w:val="24"/>
        </w:rPr>
        <w:t>状态</w:t>
      </w:r>
      <w:r w:rsidRPr="005C662D">
        <w:rPr>
          <w:rFonts w:ascii="Arial" w:eastAsia="宋体" w:hAnsi="Arial" w:cs="Arial"/>
          <w:sz w:val="24"/>
          <w:szCs w:val="24"/>
        </w:rPr>
        <w:t>变化，而活动图是表述</w:t>
      </w:r>
      <w:r w:rsidRPr="005C662D">
        <w:rPr>
          <w:rFonts w:ascii="Arial" w:eastAsia="宋体" w:hAnsi="Arial" w:cs="Arial"/>
          <w:b/>
          <w:bCs/>
          <w:sz w:val="24"/>
          <w:szCs w:val="24"/>
        </w:rPr>
        <w:t>操作步骤</w:t>
      </w:r>
      <w:r w:rsidRPr="005C662D">
        <w:rPr>
          <w:rFonts w:ascii="Arial" w:eastAsia="宋体" w:hAnsi="Arial" w:cs="Arial"/>
          <w:sz w:val="24"/>
          <w:szCs w:val="24"/>
        </w:rPr>
        <w:t>。仔细看两个图是不难区分的。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通过对类图、用例图、状态图、顺序图和活动图的学习，是不是觉得很多事情都能用图来表达的更清楚呢，可以尝试找个场景，按照上边的思路画画，一定会有所收获的，要相信不积跬步，无以至千里。</w:t>
      </w:r>
    </w:p>
    <w:p w:rsidR="005C662D" w:rsidRPr="005C662D" w:rsidRDefault="005C662D" w:rsidP="008F7EA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5C662D">
        <w:rPr>
          <w:rFonts w:ascii="Arial" w:eastAsia="宋体" w:hAnsi="Arial" w:cs="Arial"/>
          <w:sz w:val="24"/>
          <w:szCs w:val="24"/>
        </w:rPr>
        <w:t>好了，以上就是我对这五个图的理解，尽量用通俗易懂的方式讲给大家听，不知道你领会了多少呢？相信如果你看到了这里就算不能熟练使用，也已经对</w:t>
      </w:r>
      <w:r w:rsidRPr="005C662D">
        <w:rPr>
          <w:rFonts w:ascii="Arial" w:eastAsia="宋体" w:hAnsi="Arial" w:cs="Arial"/>
          <w:sz w:val="24"/>
          <w:szCs w:val="24"/>
        </w:rPr>
        <w:t>UML</w:t>
      </w:r>
      <w:r w:rsidRPr="005C662D">
        <w:rPr>
          <w:rFonts w:ascii="Arial" w:eastAsia="宋体" w:hAnsi="Arial" w:cs="Arial"/>
          <w:sz w:val="24"/>
          <w:szCs w:val="24"/>
        </w:rPr>
        <w:t>有了大概的认知了，是不是也没有那么复杂呢。如果感兴趣可以买</w:t>
      </w:r>
      <w:proofErr w:type="gramStart"/>
      <w:r w:rsidRPr="005C662D">
        <w:rPr>
          <w:rFonts w:ascii="Arial" w:eastAsia="宋体" w:hAnsi="Arial" w:cs="Arial"/>
          <w:sz w:val="24"/>
          <w:szCs w:val="24"/>
        </w:rPr>
        <w:t>些相关</w:t>
      </w:r>
      <w:proofErr w:type="gramEnd"/>
      <w:r w:rsidRPr="005C662D">
        <w:rPr>
          <w:rFonts w:ascii="Arial" w:eastAsia="宋体" w:hAnsi="Arial" w:cs="Arial"/>
          <w:sz w:val="24"/>
          <w:szCs w:val="24"/>
        </w:rPr>
        <w:t>书籍深入学习一下。</w:t>
      </w:r>
    </w:p>
    <w:p w:rsidR="00D25C7C" w:rsidRPr="008F7EA9" w:rsidRDefault="00D25C7C" w:rsidP="008F7EA9">
      <w:pPr>
        <w:spacing w:after="0" w:line="240" w:lineRule="auto"/>
        <w:rPr>
          <w:rFonts w:ascii="Arial" w:hAnsi="Arial" w:cs="Arial"/>
        </w:rPr>
      </w:pPr>
    </w:p>
    <w:sectPr w:rsidR="00D25C7C" w:rsidRPr="008F7EA9" w:rsidSect="000F7B5A">
      <w:footerReference w:type="default" r:id="rId16"/>
      <w:pgSz w:w="12240" w:h="15840" w:code="1"/>
      <w:pgMar w:top="360" w:right="432" w:bottom="360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DA9" w:rsidRDefault="005D3DA9" w:rsidP="008B7735">
      <w:pPr>
        <w:spacing w:after="0" w:line="240" w:lineRule="auto"/>
      </w:pPr>
      <w:r>
        <w:separator/>
      </w:r>
    </w:p>
  </w:endnote>
  <w:endnote w:type="continuationSeparator" w:id="0">
    <w:p w:rsidR="005D3DA9" w:rsidRDefault="005D3DA9" w:rsidP="008B7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color w:val="BFBFBF" w:themeColor="background1" w:themeShade="BF"/>
        <w:sz w:val="18"/>
        <w:szCs w:val="18"/>
      </w:rPr>
      <w:id w:val="89621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color w:val="BFBFBF" w:themeColor="background1" w:themeShade="BF"/>
            <w:sz w:val="18"/>
            <w:szCs w:val="18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6571E" w:rsidRPr="008809E6" w:rsidRDefault="001F60D4">
            <w:pPr>
              <w:pStyle w:val="a4"/>
              <w:jc w:val="right"/>
              <w:rPr>
                <w:rFonts w:ascii="Times New Roman" w:hAnsi="Times New Roman" w:cs="Times New Roman"/>
                <w:i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="001831F2" w:rsidRPr="001F60D4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="005D33B9" w:rsidRPr="001F60D4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>|</w:t>
            </w:r>
            <w:r w:rsidR="000F09AF" w:rsidRPr="001831F2">
              <w:rPr>
                <w:rFonts w:ascii="Times New Roman" w:hAnsi="Times New Roman" w:cs="Times New Roman" w:hint="eastAsia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Page </w:t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begin"/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instrText xml:space="preserve"> PAGE </w:instrText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separate"/>
            </w:r>
            <w:r w:rsidR="008F7EA9">
              <w:rPr>
                <w:rFonts w:ascii="Times New Roman" w:hAnsi="Times New Roman" w:cs="Times New Roman"/>
                <w:i/>
                <w:noProof/>
                <w:color w:val="7F7F7F" w:themeColor="text1" w:themeTint="80"/>
                <w:sz w:val="18"/>
                <w:szCs w:val="18"/>
              </w:rPr>
              <w:t>6</w:t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end"/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="005E4BE8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of </w:t>
            </w:r>
            <w:r w:rsidR="004C759D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begin"/>
            </w:r>
            <w:r w:rsidR="004C759D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instrText xml:space="preserve"> NUMPAGES  </w:instrText>
            </w:r>
            <w:r w:rsidR="004C759D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separate"/>
            </w:r>
            <w:r w:rsidR="008F7EA9">
              <w:rPr>
                <w:rFonts w:ascii="Times New Roman" w:hAnsi="Times New Roman" w:cs="Times New Roman"/>
                <w:i/>
                <w:noProof/>
                <w:color w:val="7F7F7F" w:themeColor="text1" w:themeTint="80"/>
                <w:sz w:val="18"/>
                <w:szCs w:val="18"/>
              </w:rPr>
              <w:t>6</w:t>
            </w:r>
            <w:r w:rsidR="004C759D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end"/>
            </w:r>
            <w:r w:rsidR="008429EA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 </w:t>
            </w:r>
          </w:p>
        </w:sdtContent>
      </w:sdt>
    </w:sdtContent>
  </w:sdt>
  <w:p w:rsidR="008B7735" w:rsidRDefault="008B773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DA9" w:rsidRDefault="005D3DA9" w:rsidP="008B7735">
      <w:pPr>
        <w:spacing w:after="0" w:line="240" w:lineRule="auto"/>
      </w:pPr>
      <w:r>
        <w:separator/>
      </w:r>
    </w:p>
  </w:footnote>
  <w:footnote w:type="continuationSeparator" w:id="0">
    <w:p w:rsidR="005D3DA9" w:rsidRDefault="005D3DA9" w:rsidP="008B7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A33A9"/>
    <w:multiLevelType w:val="multilevel"/>
    <w:tmpl w:val="0FBA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937AF"/>
    <w:multiLevelType w:val="multilevel"/>
    <w:tmpl w:val="F424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61694"/>
    <w:multiLevelType w:val="multilevel"/>
    <w:tmpl w:val="CAF4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D0CB9"/>
    <w:multiLevelType w:val="multilevel"/>
    <w:tmpl w:val="80AA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F0867"/>
    <w:multiLevelType w:val="multilevel"/>
    <w:tmpl w:val="0D90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759A5"/>
    <w:multiLevelType w:val="multilevel"/>
    <w:tmpl w:val="D5BE6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1F00D7"/>
    <w:multiLevelType w:val="multilevel"/>
    <w:tmpl w:val="AC3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E44FA"/>
    <w:multiLevelType w:val="multilevel"/>
    <w:tmpl w:val="DDCC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EA4C8A"/>
    <w:multiLevelType w:val="multilevel"/>
    <w:tmpl w:val="26AC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A65C7"/>
    <w:multiLevelType w:val="multilevel"/>
    <w:tmpl w:val="C318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2D"/>
    <w:rsid w:val="000023EE"/>
    <w:rsid w:val="00003AF7"/>
    <w:rsid w:val="00024C9D"/>
    <w:rsid w:val="00057CC5"/>
    <w:rsid w:val="00080F73"/>
    <w:rsid w:val="000E3234"/>
    <w:rsid w:val="000E4778"/>
    <w:rsid w:val="000F09AF"/>
    <w:rsid w:val="000F5944"/>
    <w:rsid w:val="000F7B5A"/>
    <w:rsid w:val="0011440D"/>
    <w:rsid w:val="001220CC"/>
    <w:rsid w:val="001320C6"/>
    <w:rsid w:val="0015618A"/>
    <w:rsid w:val="00160CF2"/>
    <w:rsid w:val="001831F2"/>
    <w:rsid w:val="00195A83"/>
    <w:rsid w:val="001B12C6"/>
    <w:rsid w:val="001D1F26"/>
    <w:rsid w:val="001E0687"/>
    <w:rsid w:val="001E2C46"/>
    <w:rsid w:val="001F60D4"/>
    <w:rsid w:val="00205E60"/>
    <w:rsid w:val="002212D5"/>
    <w:rsid w:val="0026318B"/>
    <w:rsid w:val="002774B3"/>
    <w:rsid w:val="002835ED"/>
    <w:rsid w:val="00287224"/>
    <w:rsid w:val="002A59A1"/>
    <w:rsid w:val="002A76BD"/>
    <w:rsid w:val="002D352A"/>
    <w:rsid w:val="002E16D0"/>
    <w:rsid w:val="002E5CFF"/>
    <w:rsid w:val="0030741F"/>
    <w:rsid w:val="00320C85"/>
    <w:rsid w:val="00334DFA"/>
    <w:rsid w:val="003524BA"/>
    <w:rsid w:val="00395760"/>
    <w:rsid w:val="003963CD"/>
    <w:rsid w:val="003A71EA"/>
    <w:rsid w:val="003E1C4B"/>
    <w:rsid w:val="003E5D17"/>
    <w:rsid w:val="004068D1"/>
    <w:rsid w:val="00414B44"/>
    <w:rsid w:val="00433C1A"/>
    <w:rsid w:val="00435711"/>
    <w:rsid w:val="00453270"/>
    <w:rsid w:val="00476B2B"/>
    <w:rsid w:val="00497FB6"/>
    <w:rsid w:val="004C759D"/>
    <w:rsid w:val="004E7A79"/>
    <w:rsid w:val="004F1402"/>
    <w:rsid w:val="0051622E"/>
    <w:rsid w:val="00517FF1"/>
    <w:rsid w:val="00525EF3"/>
    <w:rsid w:val="00565613"/>
    <w:rsid w:val="005C662D"/>
    <w:rsid w:val="005D1656"/>
    <w:rsid w:val="005D33B9"/>
    <w:rsid w:val="005D3DA9"/>
    <w:rsid w:val="005E34BB"/>
    <w:rsid w:val="005E4BE8"/>
    <w:rsid w:val="005F1EFD"/>
    <w:rsid w:val="00600C40"/>
    <w:rsid w:val="00612D5F"/>
    <w:rsid w:val="00633BA9"/>
    <w:rsid w:val="006B236D"/>
    <w:rsid w:val="006C448A"/>
    <w:rsid w:val="007069F9"/>
    <w:rsid w:val="00713F6A"/>
    <w:rsid w:val="00743D20"/>
    <w:rsid w:val="007625A8"/>
    <w:rsid w:val="00763FAC"/>
    <w:rsid w:val="00774D05"/>
    <w:rsid w:val="00784F96"/>
    <w:rsid w:val="007B1030"/>
    <w:rsid w:val="007B7255"/>
    <w:rsid w:val="007C4D58"/>
    <w:rsid w:val="007D1009"/>
    <w:rsid w:val="007E2745"/>
    <w:rsid w:val="007F21C9"/>
    <w:rsid w:val="00827E42"/>
    <w:rsid w:val="00836DC8"/>
    <w:rsid w:val="00837976"/>
    <w:rsid w:val="008429EA"/>
    <w:rsid w:val="00851EBF"/>
    <w:rsid w:val="008646B6"/>
    <w:rsid w:val="00865B3F"/>
    <w:rsid w:val="008809E6"/>
    <w:rsid w:val="00895B42"/>
    <w:rsid w:val="008B7735"/>
    <w:rsid w:val="008F6AD4"/>
    <w:rsid w:val="008F7EA9"/>
    <w:rsid w:val="00914091"/>
    <w:rsid w:val="00954DDC"/>
    <w:rsid w:val="00963750"/>
    <w:rsid w:val="00967D0E"/>
    <w:rsid w:val="0097768D"/>
    <w:rsid w:val="00981A5D"/>
    <w:rsid w:val="009912A4"/>
    <w:rsid w:val="00994B8D"/>
    <w:rsid w:val="009A02FD"/>
    <w:rsid w:val="009A0A77"/>
    <w:rsid w:val="009C4EDE"/>
    <w:rsid w:val="009C7319"/>
    <w:rsid w:val="009F4724"/>
    <w:rsid w:val="00A2660C"/>
    <w:rsid w:val="00A317C2"/>
    <w:rsid w:val="00A4154F"/>
    <w:rsid w:val="00A63AFB"/>
    <w:rsid w:val="00A77544"/>
    <w:rsid w:val="00AB6929"/>
    <w:rsid w:val="00AE10F6"/>
    <w:rsid w:val="00AE4A49"/>
    <w:rsid w:val="00B15EDC"/>
    <w:rsid w:val="00B40F5D"/>
    <w:rsid w:val="00B557E6"/>
    <w:rsid w:val="00B66D19"/>
    <w:rsid w:val="00B8296B"/>
    <w:rsid w:val="00B854EA"/>
    <w:rsid w:val="00B952C1"/>
    <w:rsid w:val="00BA5C30"/>
    <w:rsid w:val="00BB0E31"/>
    <w:rsid w:val="00BB3155"/>
    <w:rsid w:val="00BC2A26"/>
    <w:rsid w:val="00BD7D5B"/>
    <w:rsid w:val="00C20CE8"/>
    <w:rsid w:val="00C32E83"/>
    <w:rsid w:val="00C8248C"/>
    <w:rsid w:val="00C8590B"/>
    <w:rsid w:val="00CB0729"/>
    <w:rsid w:val="00CB4BCB"/>
    <w:rsid w:val="00CC244E"/>
    <w:rsid w:val="00CD52FC"/>
    <w:rsid w:val="00CF3BB3"/>
    <w:rsid w:val="00D07A97"/>
    <w:rsid w:val="00D17A6E"/>
    <w:rsid w:val="00D25C7C"/>
    <w:rsid w:val="00D54038"/>
    <w:rsid w:val="00D57B80"/>
    <w:rsid w:val="00D603E6"/>
    <w:rsid w:val="00D7543E"/>
    <w:rsid w:val="00D9075B"/>
    <w:rsid w:val="00DA712C"/>
    <w:rsid w:val="00DB2457"/>
    <w:rsid w:val="00DC3B1D"/>
    <w:rsid w:val="00DF7A7C"/>
    <w:rsid w:val="00E115A3"/>
    <w:rsid w:val="00E70A79"/>
    <w:rsid w:val="00E724B6"/>
    <w:rsid w:val="00EA0871"/>
    <w:rsid w:val="00EB01CD"/>
    <w:rsid w:val="00EB0E9B"/>
    <w:rsid w:val="00EB2553"/>
    <w:rsid w:val="00EB4032"/>
    <w:rsid w:val="00EC56BC"/>
    <w:rsid w:val="00EE7820"/>
    <w:rsid w:val="00EF5699"/>
    <w:rsid w:val="00F00924"/>
    <w:rsid w:val="00F01AD2"/>
    <w:rsid w:val="00F26F0B"/>
    <w:rsid w:val="00F275E5"/>
    <w:rsid w:val="00F438BD"/>
    <w:rsid w:val="00F44CCD"/>
    <w:rsid w:val="00F528F5"/>
    <w:rsid w:val="00F54981"/>
    <w:rsid w:val="00F62EDB"/>
    <w:rsid w:val="00F6571E"/>
    <w:rsid w:val="00F8170D"/>
    <w:rsid w:val="00F85096"/>
    <w:rsid w:val="00FA1ED6"/>
    <w:rsid w:val="00FB4E6A"/>
    <w:rsid w:val="00FB50FA"/>
    <w:rsid w:val="00FD0320"/>
    <w:rsid w:val="00FF64CA"/>
    <w:rsid w:val="00FF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22017F-FC44-4FAF-8DEA-6EBED3F8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438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438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438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77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B7735"/>
  </w:style>
  <w:style w:type="paragraph" w:styleId="a4">
    <w:name w:val="footer"/>
    <w:basedOn w:val="a"/>
    <w:link w:val="Char0"/>
    <w:uiPriority w:val="99"/>
    <w:unhideWhenUsed/>
    <w:rsid w:val="008B77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B7735"/>
  </w:style>
  <w:style w:type="character" w:customStyle="1" w:styleId="1Char">
    <w:name w:val="标题 1 Char"/>
    <w:basedOn w:val="a0"/>
    <w:link w:val="1"/>
    <w:uiPriority w:val="9"/>
    <w:rsid w:val="00F438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438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438B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Hyperlink"/>
    <w:basedOn w:val="a0"/>
    <w:uiPriority w:val="99"/>
    <w:unhideWhenUsed/>
    <w:rsid w:val="00F438BD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438B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38BD"/>
    <w:rPr>
      <w:rFonts w:ascii="宋体" w:eastAsia="宋体"/>
      <w:sz w:val="18"/>
      <w:szCs w:val="18"/>
    </w:rPr>
  </w:style>
  <w:style w:type="character" w:customStyle="1" w:styleId="tooltippable">
    <w:name w:val="tooltippable"/>
    <w:basedOn w:val="a0"/>
    <w:rsid w:val="00F01AD2"/>
  </w:style>
  <w:style w:type="character" w:customStyle="1" w:styleId="yes">
    <w:name w:val="yes"/>
    <w:basedOn w:val="a0"/>
    <w:rsid w:val="00F01AD2"/>
  </w:style>
  <w:style w:type="table" w:styleId="a7">
    <w:name w:val="Table Grid"/>
    <w:basedOn w:val="a1"/>
    <w:uiPriority w:val="59"/>
    <w:rsid w:val="00F01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F26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CB0729"/>
    <w:rPr>
      <w:b/>
      <w:bCs/>
    </w:rPr>
  </w:style>
  <w:style w:type="character" w:customStyle="1" w:styleId="date-display-single">
    <w:name w:val="date-display-single"/>
    <w:basedOn w:val="a0"/>
    <w:rsid w:val="00CB0729"/>
  </w:style>
  <w:style w:type="character" w:customStyle="1" w:styleId="text-warning">
    <w:name w:val="text-warning"/>
    <w:basedOn w:val="a0"/>
    <w:rsid w:val="00BA5C30"/>
  </w:style>
  <w:style w:type="character" w:customStyle="1" w:styleId="post-views">
    <w:name w:val="post-views"/>
    <w:basedOn w:val="a0"/>
    <w:rsid w:val="005C662D"/>
  </w:style>
  <w:style w:type="character" w:customStyle="1" w:styleId="post-comment-count">
    <w:name w:val="post-comment-count"/>
    <w:basedOn w:val="a0"/>
    <w:rsid w:val="005C662D"/>
  </w:style>
  <w:style w:type="character" w:customStyle="1" w:styleId="post-mark">
    <w:name w:val="post-mark"/>
    <w:basedOn w:val="a0"/>
    <w:rsid w:val="005C6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7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D2D2D2"/>
                <w:right w:val="none" w:sz="0" w:space="0" w:color="auto"/>
              </w:divBdr>
            </w:div>
            <w:div w:id="1666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D2D2D2"/>
                <w:right w:val="none" w:sz="0" w:space="0" w:color="auto"/>
              </w:divBdr>
            </w:div>
            <w:div w:id="1058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11" w:color="auto"/>
                <w:right w:val="none" w:sz="0" w:space="0" w:color="auto"/>
              </w:divBdr>
            </w:div>
          </w:divsChild>
        </w:div>
        <w:div w:id="3926566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8363">
              <w:marLeft w:val="0"/>
              <w:marRight w:val="0"/>
              <w:marTop w:val="0"/>
              <w:marBottom w:val="0"/>
              <w:divBdr>
                <w:top w:val="single" w:sz="6" w:space="0" w:color="BCBCB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CBCBC"/>
                  </w:divBdr>
                </w:div>
                <w:div w:id="18139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7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2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5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4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009\Desktop\word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89CAB-0712-40D6-8665-ECE84BE81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word1.dotx</Template>
  <TotalTime>2</TotalTime>
  <Pages>6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Yuan ZY</dc:creator>
  <cp:lastModifiedBy>Yuan ZY</cp:lastModifiedBy>
  <cp:revision>2</cp:revision>
  <cp:lastPrinted>2014-09-18T01:59:00Z</cp:lastPrinted>
  <dcterms:created xsi:type="dcterms:W3CDTF">2017-07-16T08:51:00Z</dcterms:created>
  <dcterms:modified xsi:type="dcterms:W3CDTF">2017-07-16T08:53:00Z</dcterms:modified>
</cp:coreProperties>
</file>