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1576" w:rsidRPr="00001576" w:rsidRDefault="00001576" w:rsidP="00001576">
      <w:pPr>
        <w:spacing w:beforeAutospacing="1" w:after="100" w:afterAutospacing="1" w:line="240" w:lineRule="auto"/>
        <w:rPr>
          <w:rFonts w:ascii="宋体" w:eastAsia="宋体" w:hAnsi="宋体" w:cs="宋体" w:hint="eastAsia"/>
          <w:sz w:val="24"/>
          <w:szCs w:val="24"/>
        </w:rPr>
      </w:pPr>
      <w:bookmarkStart w:id="0" w:name="_GoBack"/>
      <w:r w:rsidRPr="00001576">
        <w:rPr>
          <w:rFonts w:ascii="宋体" w:eastAsia="宋体" w:hAnsi="宋体" w:cs="宋体" w:hint="eastAsia"/>
          <w:sz w:val="24"/>
          <w:szCs w:val="24"/>
        </w:rPr>
        <w:t>PRD之道：4个撰写PRD的关键思路</w:t>
      </w:r>
    </w:p>
    <w:bookmarkEnd w:id="0"/>
    <w:p w:rsidR="00001576" w:rsidRDefault="00001576" w:rsidP="00001576">
      <w:pPr>
        <w:spacing w:beforeAutospacing="1" w:after="100" w:afterAutospacing="1" w:line="240" w:lineRule="auto"/>
        <w:rPr>
          <w:rFonts w:ascii="宋体" w:eastAsia="宋体" w:hAnsi="宋体" w:cs="宋体"/>
          <w:sz w:val="24"/>
          <w:szCs w:val="24"/>
        </w:rPr>
      </w:pPr>
      <w:r w:rsidRPr="00001576">
        <w:rPr>
          <w:rFonts w:ascii="宋体" w:eastAsia="宋体" w:hAnsi="宋体" w:cs="宋体"/>
          <w:sz w:val="24"/>
          <w:szCs w:val="24"/>
        </w:rPr>
        <w:t>2017/03/09  http://www.woshipm.com/pmd/588636.html</w:t>
      </w:r>
    </w:p>
    <w:p w:rsidR="00001576" w:rsidRPr="00001576" w:rsidRDefault="00001576" w:rsidP="00001576">
      <w:pPr>
        <w:spacing w:beforeAutospacing="1" w:after="100" w:afterAutospacing="1" w:line="240" w:lineRule="auto"/>
        <w:rPr>
          <w:rFonts w:ascii="宋体" w:eastAsia="宋体" w:hAnsi="宋体" w:cs="宋体"/>
          <w:sz w:val="24"/>
          <w:szCs w:val="24"/>
        </w:rPr>
      </w:pPr>
      <w:r w:rsidRPr="00001576">
        <w:rPr>
          <w:rFonts w:ascii="宋体" w:eastAsia="宋体" w:hAnsi="宋体" w:cs="宋体"/>
          <w:sz w:val="24"/>
          <w:szCs w:val="24"/>
        </w:rPr>
        <w:t>作者分享了4个撰写PRD的关键思路，希望这些思路，可以让你在撰写PRD时有所受用。</w:t>
      </w:r>
    </w:p>
    <w:p w:rsidR="00001576" w:rsidRPr="00001576" w:rsidRDefault="00001576" w:rsidP="00001576">
      <w:p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</w:rPr>
      </w:pPr>
      <w:r w:rsidRPr="00001576">
        <w:rPr>
          <w:rFonts w:ascii="宋体" w:eastAsia="宋体" w:hAnsi="宋体" w:cs="宋体"/>
          <w:sz w:val="24"/>
          <w:szCs w:val="24"/>
        </w:rPr>
        <w:t>我看了一下互联网上面的文章，浏览量高的文章，基本上在事无巨细地讲PRD的每个环节该怎样写，甚至直接提供了PRD模版，可能的确对于产品小白来讲是比较受用的。</w:t>
      </w:r>
    </w:p>
    <w:p w:rsidR="00001576" w:rsidRPr="00001576" w:rsidRDefault="00001576" w:rsidP="00001576">
      <w:p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</w:rPr>
      </w:pPr>
      <w:r w:rsidRPr="00001576">
        <w:rPr>
          <w:rFonts w:ascii="宋体" w:eastAsia="宋体" w:hAnsi="宋体" w:cs="宋体"/>
          <w:sz w:val="24"/>
          <w:szCs w:val="24"/>
        </w:rPr>
        <w:t>那么我这篇更偏“道”一些，想讲一讲做产品两年多以来，对PRD撰写的一些思考：</w:t>
      </w:r>
    </w:p>
    <w:p w:rsidR="00001576" w:rsidRPr="00001576" w:rsidRDefault="00001576" w:rsidP="00001576">
      <w:pPr>
        <w:spacing w:before="100" w:beforeAutospacing="1" w:after="100" w:afterAutospacing="1" w:line="240" w:lineRule="auto"/>
        <w:outlineLvl w:val="1"/>
        <w:rPr>
          <w:rFonts w:ascii="宋体" w:eastAsia="宋体" w:hAnsi="宋体" w:cs="宋体"/>
          <w:b/>
          <w:bCs/>
          <w:sz w:val="36"/>
          <w:szCs w:val="36"/>
        </w:rPr>
      </w:pPr>
      <w:r w:rsidRPr="00001576">
        <w:rPr>
          <w:rFonts w:ascii="宋体" w:eastAsia="宋体" w:hAnsi="宋体" w:cs="宋体"/>
          <w:b/>
          <w:bCs/>
          <w:sz w:val="36"/>
          <w:szCs w:val="36"/>
        </w:rPr>
        <w:t>一、撰写PRD应该是一个的动态获取信息的过程</w:t>
      </w:r>
    </w:p>
    <w:p w:rsidR="00001576" w:rsidRPr="00001576" w:rsidRDefault="00001576" w:rsidP="00001576">
      <w:p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</w:rPr>
      </w:pPr>
      <w:r w:rsidRPr="00001576">
        <w:rPr>
          <w:rFonts w:ascii="宋体" w:eastAsia="宋体" w:hAnsi="宋体" w:cs="宋体"/>
          <w:sz w:val="24"/>
          <w:szCs w:val="24"/>
        </w:rPr>
        <w:t>心理学上，有一个效应叫做：锚定效应。</w:t>
      </w:r>
    </w:p>
    <w:p w:rsidR="00001576" w:rsidRPr="00001576" w:rsidRDefault="00001576" w:rsidP="00001576">
      <w:p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</w:rPr>
      </w:pPr>
      <w:r w:rsidRPr="00001576">
        <w:rPr>
          <w:rFonts w:ascii="宋体" w:eastAsia="宋体" w:hAnsi="宋体" w:cs="宋体"/>
          <w:sz w:val="24"/>
          <w:szCs w:val="24"/>
        </w:rPr>
        <w:t>大概是讲，人会倾向于依赖容易获得的信息，快速得出结论。</w:t>
      </w:r>
    </w:p>
    <w:p w:rsidR="00001576" w:rsidRPr="00001576" w:rsidRDefault="00001576" w:rsidP="00001576">
      <w:p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</w:rPr>
      </w:pPr>
      <w:r w:rsidRPr="00001576">
        <w:rPr>
          <w:rFonts w:ascii="宋体" w:eastAsia="宋体" w:hAnsi="宋体" w:cs="宋体"/>
          <w:sz w:val="24"/>
          <w:szCs w:val="24"/>
        </w:rPr>
        <w:t>比如，我们常常说的“第一印象”；或者《思考，快与慢》中作者提到的大脑中无意识的“系统1”依赖情感、记忆和经验迅速作出判断；或者《乔布斯传》中提到乔帮主常用的判断工具“直觉”。</w:t>
      </w:r>
    </w:p>
    <w:p w:rsidR="00001576" w:rsidRPr="00001576" w:rsidRDefault="00001576" w:rsidP="00001576">
      <w:p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</w:rPr>
      </w:pPr>
      <w:r w:rsidRPr="00001576">
        <w:rPr>
          <w:rFonts w:ascii="宋体" w:eastAsia="宋体" w:hAnsi="宋体" w:cs="宋体"/>
          <w:sz w:val="24"/>
          <w:szCs w:val="24"/>
        </w:rPr>
        <w:t>这是原始进化动物生存的本能——站在剑齿虎面前思考的猿猴早被灭绝了。这种决策路径效率高，省心省力。</w:t>
      </w:r>
    </w:p>
    <w:p w:rsidR="00001576" w:rsidRPr="00001576" w:rsidRDefault="00001576" w:rsidP="00001576">
      <w:p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</w:rPr>
      </w:pPr>
      <w:r w:rsidRPr="00001576">
        <w:rPr>
          <w:rFonts w:ascii="宋体" w:eastAsia="宋体" w:hAnsi="宋体" w:cs="宋体"/>
          <w:sz w:val="24"/>
          <w:szCs w:val="24"/>
        </w:rPr>
        <w:t>但是在未尽量获取足够信息的情况下（或经验欠缺的情况下），快速确定一个产品需求或产品方案（下决策）是很危险的，特别是面对复杂需求、复杂项目。</w:t>
      </w:r>
    </w:p>
    <w:p w:rsidR="00001576" w:rsidRPr="00001576" w:rsidRDefault="00001576" w:rsidP="00001576">
      <w:p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</w:rPr>
      </w:pPr>
      <w:r w:rsidRPr="00001576">
        <w:rPr>
          <w:rFonts w:ascii="宋体" w:eastAsia="宋体" w:hAnsi="宋体" w:cs="宋体"/>
          <w:sz w:val="24"/>
          <w:szCs w:val="24"/>
        </w:rPr>
        <w:t>做完决策后，还有会有一种沉没成本效应的心理作祟。决策者即使后来认识到错误，往往也难以说服自己改变船头的方向（脑补一下跟开发哥哥说要改需求的痛苦情景）。</w:t>
      </w:r>
    </w:p>
    <w:p w:rsidR="00001576" w:rsidRPr="00001576" w:rsidRDefault="00001576" w:rsidP="00001576">
      <w:p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</w:rPr>
      </w:pPr>
      <w:r w:rsidRPr="00001576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2857500" cy="2933700"/>
            <wp:effectExtent l="0" t="0" r="0" b="0"/>
            <wp:docPr id="6" name="图片 6" descr="http://image.woshipm.com/wp-files/2017/03/8wkSh4prwB2uxRAiMqHw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age.woshipm.com/wp-files/2017/03/8wkSh4prwB2uxRAiMqHw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576" w:rsidRPr="00001576" w:rsidRDefault="00001576" w:rsidP="00001576">
      <w:pPr>
        <w:spacing w:before="100" w:beforeAutospacing="1" w:after="100" w:afterAutospacing="1" w:line="240" w:lineRule="auto"/>
        <w:jc w:val="center"/>
        <w:rPr>
          <w:rFonts w:ascii="宋体" w:eastAsia="宋体" w:hAnsi="宋体" w:cs="宋体"/>
          <w:sz w:val="24"/>
          <w:szCs w:val="24"/>
        </w:rPr>
      </w:pPr>
      <w:r w:rsidRPr="00001576">
        <w:rPr>
          <w:rFonts w:ascii="宋体" w:eastAsia="宋体" w:hAnsi="宋体" w:cs="宋体"/>
          <w:sz w:val="24"/>
          <w:szCs w:val="24"/>
        </w:rPr>
        <w:t>（摘自《神秘的程序员》by西乔）</w:t>
      </w:r>
    </w:p>
    <w:p w:rsidR="00001576" w:rsidRPr="00001576" w:rsidRDefault="00001576" w:rsidP="00001576">
      <w:p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</w:rPr>
      </w:pPr>
      <w:r w:rsidRPr="00001576">
        <w:rPr>
          <w:rFonts w:ascii="宋体" w:eastAsia="宋体" w:hAnsi="宋体" w:cs="宋体"/>
          <w:sz w:val="24"/>
          <w:szCs w:val="24"/>
        </w:rPr>
        <w:lastRenderedPageBreak/>
        <w:t>因此在开始撰写产品PRD之前，需尽量获取更多的信息，使用用户调研、数据分析等手段。最土又最有效的办法就是多问几位前辈的意见，兼听则明。 但是，如果在执行过程中，如果真的发现方向偏了，也要有勇气踩刹车，勇于承担错误。</w:t>
      </w:r>
    </w:p>
    <w:p w:rsidR="00001576" w:rsidRPr="00001576" w:rsidRDefault="00001576" w:rsidP="00001576">
      <w:pPr>
        <w:spacing w:before="100" w:beforeAutospacing="1" w:after="100" w:afterAutospacing="1" w:line="240" w:lineRule="auto"/>
        <w:outlineLvl w:val="1"/>
        <w:rPr>
          <w:rFonts w:ascii="宋体" w:eastAsia="宋体" w:hAnsi="宋体" w:cs="宋体"/>
          <w:b/>
          <w:bCs/>
          <w:sz w:val="36"/>
          <w:szCs w:val="36"/>
        </w:rPr>
      </w:pPr>
      <w:r w:rsidRPr="00001576">
        <w:rPr>
          <w:rFonts w:ascii="宋体" w:eastAsia="宋体" w:hAnsi="宋体" w:cs="宋体"/>
          <w:b/>
          <w:bCs/>
          <w:sz w:val="36"/>
          <w:szCs w:val="36"/>
        </w:rPr>
        <w:t>二、面向对象设计产品</w:t>
      </w:r>
    </w:p>
    <w:p w:rsidR="00001576" w:rsidRPr="00001576" w:rsidRDefault="00001576" w:rsidP="00001576">
      <w:p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</w:rPr>
      </w:pPr>
      <w:r w:rsidRPr="00001576">
        <w:rPr>
          <w:rFonts w:ascii="宋体" w:eastAsia="宋体" w:hAnsi="宋体" w:cs="宋体"/>
          <w:sz w:val="24"/>
          <w:szCs w:val="24"/>
        </w:rPr>
        <w:t>其实我大学学的是物流管理，半毛钱编程都不懂，但是曾经读过Java的介绍留下印象：Java是一门面向对象的编程语言。什么是面向对象？结合两年多的产品经验，以我粗浅的理解，主要有几个特点：抽象、封装、可复用。</w:t>
      </w:r>
    </w:p>
    <w:p w:rsidR="00001576" w:rsidRPr="00001576" w:rsidRDefault="00001576" w:rsidP="00001576">
      <w:p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</w:rPr>
      </w:pPr>
      <w:r w:rsidRPr="00001576">
        <w:rPr>
          <w:rFonts w:ascii="宋体" w:eastAsia="宋体" w:hAnsi="宋体" w:cs="宋体"/>
          <w:b/>
          <w:bCs/>
          <w:sz w:val="24"/>
          <w:szCs w:val="24"/>
        </w:rPr>
        <w:t>世间的万事万物都是可以被抽象的。</w:t>
      </w:r>
    </w:p>
    <w:p w:rsidR="00001576" w:rsidRPr="00001576" w:rsidRDefault="00001576" w:rsidP="00001576">
      <w:p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</w:rPr>
      </w:pPr>
      <w:r w:rsidRPr="00001576">
        <w:rPr>
          <w:rFonts w:ascii="宋体" w:eastAsia="宋体" w:hAnsi="宋体" w:cs="宋体"/>
          <w:sz w:val="24"/>
          <w:szCs w:val="24"/>
        </w:rPr>
        <w:t>比方说，你要做一顿饭。锅碗瓢盆，可以算作炊具。油、糖、盐、醋，可算作调料。青菜、肉，可算作食材。那么炊具，调料，食材，就是你做饭时需要调用的对象。</w:t>
      </w:r>
    </w:p>
    <w:p w:rsidR="00001576" w:rsidRPr="00001576" w:rsidRDefault="00001576" w:rsidP="00001576">
      <w:p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</w:rPr>
      </w:pPr>
      <w:r w:rsidRPr="00001576">
        <w:rPr>
          <w:rFonts w:ascii="宋体" w:eastAsia="宋体" w:hAnsi="宋体" w:cs="宋体"/>
          <w:b/>
          <w:bCs/>
          <w:sz w:val="24"/>
          <w:szCs w:val="24"/>
        </w:rPr>
        <w:t>封装是个啥意思呢？</w:t>
      </w:r>
    </w:p>
    <w:p w:rsidR="00001576" w:rsidRPr="00001576" w:rsidRDefault="00001576" w:rsidP="00001576">
      <w:p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</w:rPr>
      </w:pPr>
      <w:r w:rsidRPr="00001576">
        <w:rPr>
          <w:rFonts w:ascii="宋体" w:eastAsia="宋体" w:hAnsi="宋体" w:cs="宋体"/>
          <w:sz w:val="24"/>
          <w:szCs w:val="24"/>
        </w:rPr>
        <w:t>简单说，就是老死不相往来。炊具、调料、食材三者互不关心各自有什么内容。你把生菜换成芥蓝，我还是可以把它做成一道菜。</w:t>
      </w:r>
    </w:p>
    <w:p w:rsidR="00001576" w:rsidRPr="00001576" w:rsidRDefault="00001576" w:rsidP="00001576">
      <w:p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</w:rPr>
      </w:pPr>
      <w:r w:rsidRPr="00001576">
        <w:rPr>
          <w:rFonts w:ascii="宋体" w:eastAsia="宋体" w:hAnsi="宋体" w:cs="宋体"/>
          <w:b/>
          <w:bCs/>
          <w:sz w:val="24"/>
          <w:szCs w:val="24"/>
        </w:rPr>
        <w:t>那么可复用呢？</w:t>
      </w:r>
    </w:p>
    <w:p w:rsidR="00001576" w:rsidRPr="00001576" w:rsidRDefault="00001576" w:rsidP="00001576">
      <w:p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</w:rPr>
      </w:pPr>
      <w:r w:rsidRPr="00001576">
        <w:rPr>
          <w:rFonts w:ascii="宋体" w:eastAsia="宋体" w:hAnsi="宋体" w:cs="宋体"/>
          <w:sz w:val="24"/>
          <w:szCs w:val="24"/>
        </w:rPr>
        <w:t>我每天都可以拿这三个对象做饭。老王来了，他也可以拿这三个对象做饭，不用自己带一套过来。</w:t>
      </w:r>
    </w:p>
    <w:p w:rsidR="00001576" w:rsidRPr="00001576" w:rsidRDefault="00001576" w:rsidP="00001576">
      <w:p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</w:rPr>
      </w:pPr>
      <w:r w:rsidRPr="00001576">
        <w:rPr>
          <w:rFonts w:ascii="宋体" w:eastAsia="宋体" w:hAnsi="宋体" w:cs="宋体"/>
          <w:sz w:val="24"/>
          <w:szCs w:val="24"/>
        </w:rPr>
        <w:t>（如果理解错了，求程序员勿喷。）</w:t>
      </w:r>
    </w:p>
    <w:p w:rsidR="00001576" w:rsidRPr="00001576" w:rsidRDefault="00001576" w:rsidP="00001576">
      <w:p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</w:rPr>
      </w:pPr>
      <w:r w:rsidRPr="00001576">
        <w:rPr>
          <w:rFonts w:ascii="宋体" w:eastAsia="宋体" w:hAnsi="宋体" w:cs="宋体"/>
          <w:sz w:val="24"/>
          <w:szCs w:val="24"/>
        </w:rPr>
        <w:t>我认为设计产品时，也需要面向对象设计。</w:t>
      </w:r>
    </w:p>
    <w:p w:rsidR="00001576" w:rsidRPr="00001576" w:rsidRDefault="00001576" w:rsidP="00001576">
      <w:p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</w:rPr>
      </w:pPr>
      <w:r w:rsidRPr="00001576">
        <w:rPr>
          <w:rFonts w:ascii="宋体" w:eastAsia="宋体" w:hAnsi="宋体" w:cs="宋体"/>
          <w:sz w:val="24"/>
          <w:szCs w:val="24"/>
        </w:rPr>
        <w:t>举个简单的例子。以往唯品会app的忘记密码功能，iPhone、Android、iPad、WAP都需要开发一套原生界面，维护成本高，后来改成了统一的H5流程，那么原生app再也不用关心H5忘记密码的流程到底是怎样的，忘记密码的迭代也不依赖app的发版。以后如果多了一个安卓pad，也可以直接拿H5页面用。</w:t>
      </w:r>
    </w:p>
    <w:p w:rsidR="00001576" w:rsidRPr="00001576" w:rsidRDefault="00001576" w:rsidP="00001576">
      <w:p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</w:rPr>
      </w:pPr>
      <w:r w:rsidRPr="00001576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4295775" cy="1571625"/>
            <wp:effectExtent l="0" t="0" r="9525" b="9525"/>
            <wp:docPr id="5" name="图片 5" descr="http://image.woshipm.com/wp-files/2017/03/CVsRwHLFwOpIewpMMf7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age.woshipm.com/wp-files/2017/03/CVsRwHLFwOpIewpMMf7V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576" w:rsidRPr="00001576" w:rsidRDefault="00001576" w:rsidP="00001576">
      <w:p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</w:rPr>
      </w:pPr>
      <w:r w:rsidRPr="00001576">
        <w:rPr>
          <w:rFonts w:ascii="宋体" w:eastAsia="宋体" w:hAnsi="宋体" w:cs="宋体"/>
          <w:noProof/>
          <w:sz w:val="24"/>
          <w:szCs w:val="24"/>
        </w:rPr>
        <w:lastRenderedPageBreak/>
        <w:drawing>
          <wp:inline distT="0" distB="0" distL="0" distR="0">
            <wp:extent cx="5915025" cy="5076825"/>
            <wp:effectExtent l="0" t="0" r="9525" b="9525"/>
            <wp:docPr id="4" name="图片 4" descr="http://image.woshipm.com/wp-files/2017/03/AV19vqRNIwLAgus9fPx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age.woshipm.com/wp-files/2017/03/AV19vqRNIwLAgus9fPxD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576" w:rsidRPr="00001576" w:rsidRDefault="00001576" w:rsidP="00001576">
      <w:p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</w:rPr>
      </w:pPr>
      <w:r w:rsidRPr="00001576">
        <w:rPr>
          <w:rFonts w:ascii="宋体" w:eastAsia="宋体" w:hAnsi="宋体" w:cs="宋体"/>
          <w:sz w:val="24"/>
          <w:szCs w:val="24"/>
        </w:rPr>
        <w:t>第二个例子。以往唯品会个人中心菜单数据在中间层（服务层）配置维护，且不支持分流。但是公司内部有一个开关分流系统，可以创建开关，并灵活配置各种复杂规则。</w:t>
      </w:r>
    </w:p>
    <w:p w:rsidR="00001576" w:rsidRPr="00001576" w:rsidRDefault="00001576" w:rsidP="00001576">
      <w:p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</w:rPr>
      </w:pPr>
      <w:r w:rsidRPr="00001576">
        <w:rPr>
          <w:rFonts w:ascii="宋体" w:eastAsia="宋体" w:hAnsi="宋体" w:cs="宋体"/>
          <w:noProof/>
          <w:sz w:val="24"/>
          <w:szCs w:val="24"/>
        </w:rPr>
        <w:lastRenderedPageBreak/>
        <w:drawing>
          <wp:inline distT="0" distB="0" distL="0" distR="0">
            <wp:extent cx="2857500" cy="5076825"/>
            <wp:effectExtent l="0" t="0" r="0" b="9525"/>
            <wp:docPr id="2" name="图片 2" descr="http://image.woshipm.com/wp-files/2017/03/2Twri5r5rARvfL3z7W5y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age.woshipm.com/wp-files/2017/03/2Twri5r5rARvfL3z7W5y.jpe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576" w:rsidRPr="00001576" w:rsidRDefault="00001576" w:rsidP="00001576">
      <w:p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</w:rPr>
      </w:pPr>
      <w:r w:rsidRPr="00001576">
        <w:rPr>
          <w:rFonts w:ascii="宋体" w:eastAsia="宋体" w:hAnsi="宋体" w:cs="宋体"/>
          <w:sz w:val="24"/>
          <w:szCs w:val="24"/>
        </w:rPr>
        <w:t>那么，按面向对象的思维设计：</w:t>
      </w:r>
    </w:p>
    <w:p w:rsidR="00001576" w:rsidRPr="00001576" w:rsidRDefault="00001576" w:rsidP="0000157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</w:rPr>
      </w:pPr>
      <w:r w:rsidRPr="00001576">
        <w:rPr>
          <w:rFonts w:ascii="宋体" w:eastAsia="宋体" w:hAnsi="宋体" w:cs="宋体"/>
          <w:sz w:val="24"/>
          <w:szCs w:val="24"/>
        </w:rPr>
        <w:t>对于前端。前端去请求菜单数据时，需要获取的仅仅是：哪些菜单有数据？中间层返回了数据，前端就展示出来。不返回数据的，不展示；</w:t>
      </w:r>
    </w:p>
    <w:p w:rsidR="00001576" w:rsidRPr="00001576" w:rsidRDefault="00001576" w:rsidP="0000157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</w:rPr>
      </w:pPr>
      <w:r w:rsidRPr="00001576">
        <w:rPr>
          <w:rFonts w:ascii="宋体" w:eastAsia="宋体" w:hAnsi="宋体" w:cs="宋体"/>
          <w:sz w:val="24"/>
          <w:szCs w:val="24"/>
        </w:rPr>
        <w:t>对于中间层。如果某个菜单需要分流，那么可以在这个菜单上配置一个开关编码，按这个开关编码，带上前端请求时带的一些参数（用户信息），去请求开关分流系统。那么中间层也不必理会开关的配置复杂规则，仅仅需要知道一个结果：开或者关。开，就向前端返回某菜单的数据；关，则不返回。</w:t>
      </w:r>
    </w:p>
    <w:p w:rsidR="00001576" w:rsidRPr="00001576" w:rsidRDefault="00001576" w:rsidP="0000157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</w:rPr>
      </w:pPr>
      <w:r w:rsidRPr="00001576">
        <w:rPr>
          <w:rFonts w:ascii="宋体" w:eastAsia="宋体" w:hAnsi="宋体" w:cs="宋体"/>
          <w:sz w:val="24"/>
          <w:szCs w:val="24"/>
        </w:rPr>
        <w:t>对于开关分流系统。仍然是干自己的事情，管理开关的创建及规则配置。</w:t>
      </w:r>
    </w:p>
    <w:p w:rsidR="00001576" w:rsidRPr="00001576" w:rsidRDefault="00001576" w:rsidP="00001576">
      <w:p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</w:rPr>
      </w:pPr>
      <w:r w:rsidRPr="00001576">
        <w:rPr>
          <w:rFonts w:ascii="宋体" w:eastAsia="宋体" w:hAnsi="宋体" w:cs="宋体"/>
          <w:sz w:val="24"/>
          <w:szCs w:val="24"/>
        </w:rPr>
        <w:t>三者之间的边界清清楚楚，而且对于运营来讲，极其灵活。</w:t>
      </w:r>
    </w:p>
    <w:p w:rsidR="00001576" w:rsidRPr="00001576" w:rsidRDefault="00001576" w:rsidP="00001576">
      <w:p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</w:rPr>
      </w:pPr>
      <w:r w:rsidRPr="00001576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6743700" cy="1571625"/>
            <wp:effectExtent l="0" t="0" r="0" b="9525"/>
            <wp:docPr id="1" name="图片 1" descr="http://image.woshipm.com/wp-files/2017/03/bYHC1dMnp5g3msmDLEa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image.woshipm.com/wp-files/2017/03/bYHC1dMnp5g3msmDLEaq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576" w:rsidRPr="00001576" w:rsidRDefault="00001576" w:rsidP="00001576">
      <w:p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</w:rPr>
      </w:pPr>
      <w:r w:rsidRPr="00001576">
        <w:rPr>
          <w:rFonts w:ascii="宋体" w:eastAsia="宋体" w:hAnsi="宋体" w:cs="宋体"/>
          <w:sz w:val="24"/>
          <w:szCs w:val="24"/>
        </w:rPr>
        <w:t>再扯远一些，很多交互设计定义的组件（报错组件、弹窗组件等），其实也是面向对象思想的一种应用。</w:t>
      </w:r>
    </w:p>
    <w:p w:rsidR="00001576" w:rsidRPr="00001576" w:rsidRDefault="00001576" w:rsidP="00001576">
      <w:p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</w:rPr>
      </w:pPr>
      <w:r w:rsidRPr="00001576">
        <w:rPr>
          <w:rFonts w:ascii="宋体" w:eastAsia="宋体" w:hAnsi="宋体" w:cs="宋体"/>
          <w:sz w:val="24"/>
          <w:szCs w:val="24"/>
        </w:rPr>
        <w:lastRenderedPageBreak/>
        <w:t>面向对象设计产品的好处也是显而易见的，最直接的便是节约开发、维护成本。另外，也能帮助产品经理提高抽象思考能力，关注问题的本质。</w:t>
      </w:r>
    </w:p>
    <w:p w:rsidR="00001576" w:rsidRPr="00001576" w:rsidRDefault="00001576" w:rsidP="00001576">
      <w:pPr>
        <w:spacing w:before="100" w:beforeAutospacing="1" w:after="100" w:afterAutospacing="1" w:line="240" w:lineRule="auto"/>
        <w:outlineLvl w:val="1"/>
        <w:rPr>
          <w:rFonts w:ascii="宋体" w:eastAsia="宋体" w:hAnsi="宋体" w:cs="宋体"/>
          <w:b/>
          <w:bCs/>
          <w:sz w:val="36"/>
          <w:szCs w:val="36"/>
        </w:rPr>
      </w:pPr>
      <w:r w:rsidRPr="00001576">
        <w:rPr>
          <w:rFonts w:ascii="宋体" w:eastAsia="宋体" w:hAnsi="宋体" w:cs="宋体"/>
          <w:b/>
          <w:bCs/>
          <w:sz w:val="36"/>
          <w:szCs w:val="36"/>
        </w:rPr>
        <w:t>三、面向PRD用户角色进行设计</w:t>
      </w:r>
    </w:p>
    <w:p w:rsidR="00001576" w:rsidRPr="00001576" w:rsidRDefault="00001576" w:rsidP="00001576">
      <w:p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</w:rPr>
      </w:pPr>
      <w:r w:rsidRPr="00001576">
        <w:rPr>
          <w:rFonts w:ascii="宋体" w:eastAsia="宋体" w:hAnsi="宋体" w:cs="宋体"/>
          <w:sz w:val="24"/>
          <w:szCs w:val="24"/>
        </w:rPr>
        <w:t>PRD其实本身也是一件产品。它的用户是：开发、测试、设计师、项目经理。好的PRD也应当符合交互基本原则：don’t make me think。</w:t>
      </w:r>
    </w:p>
    <w:p w:rsidR="00001576" w:rsidRPr="00001576" w:rsidRDefault="00001576" w:rsidP="00001576">
      <w:p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</w:rPr>
      </w:pPr>
      <w:r w:rsidRPr="00001576">
        <w:rPr>
          <w:rFonts w:ascii="宋体" w:eastAsia="宋体" w:hAnsi="宋体" w:cs="宋体"/>
          <w:sz w:val="24"/>
          <w:szCs w:val="24"/>
        </w:rPr>
        <w:t>在撰写PRD的时候，需要仔细的考虑面向用户角色的需求：</w:t>
      </w:r>
    </w:p>
    <w:p w:rsidR="00001576" w:rsidRPr="00001576" w:rsidRDefault="00001576" w:rsidP="0000157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</w:rPr>
      </w:pPr>
      <w:r w:rsidRPr="00001576">
        <w:rPr>
          <w:rFonts w:ascii="宋体" w:eastAsia="宋体" w:hAnsi="宋体" w:cs="宋体"/>
          <w:sz w:val="24"/>
          <w:szCs w:val="24"/>
        </w:rPr>
        <w:t>开发。涉及多开发团队时，不同的团队希望清楚的知道自己的开发范围边界是什么？当然，最重要的，需要怎样开发？和以往相比，改动了哪些东西？</w:t>
      </w:r>
    </w:p>
    <w:p w:rsidR="00001576" w:rsidRPr="00001576" w:rsidRDefault="00001576" w:rsidP="0000157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</w:rPr>
      </w:pPr>
      <w:r w:rsidRPr="00001576">
        <w:rPr>
          <w:rFonts w:ascii="宋体" w:eastAsia="宋体" w:hAnsi="宋体" w:cs="宋体"/>
          <w:sz w:val="24"/>
          <w:szCs w:val="24"/>
        </w:rPr>
        <w:t>测试需要知道，用户场景有哪些，便于撰写丰富的用例，模拟真实的操作场景。</w:t>
      </w:r>
    </w:p>
    <w:p w:rsidR="00001576" w:rsidRPr="00001576" w:rsidRDefault="00001576" w:rsidP="0000157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</w:rPr>
      </w:pPr>
      <w:r w:rsidRPr="00001576">
        <w:rPr>
          <w:rFonts w:ascii="宋体" w:eastAsia="宋体" w:hAnsi="宋体" w:cs="宋体"/>
          <w:sz w:val="24"/>
          <w:szCs w:val="24"/>
        </w:rPr>
        <w:t>设计师，需要了解哪些界面需要重新设计。</w:t>
      </w:r>
    </w:p>
    <w:p w:rsidR="00001576" w:rsidRPr="00001576" w:rsidRDefault="00001576" w:rsidP="0000157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</w:rPr>
      </w:pPr>
      <w:r w:rsidRPr="00001576">
        <w:rPr>
          <w:rFonts w:ascii="宋体" w:eastAsia="宋体" w:hAnsi="宋体" w:cs="宋体"/>
          <w:sz w:val="24"/>
          <w:szCs w:val="24"/>
        </w:rPr>
        <w:t>项目经理需要知道项目的基本人员组成、预期上线时间、资源、风险等状况。</w:t>
      </w:r>
    </w:p>
    <w:p w:rsidR="00001576" w:rsidRPr="00001576" w:rsidRDefault="00001576" w:rsidP="00001576">
      <w:p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</w:rPr>
      </w:pPr>
      <w:r w:rsidRPr="00001576">
        <w:rPr>
          <w:rFonts w:ascii="宋体" w:eastAsia="宋体" w:hAnsi="宋体" w:cs="宋体"/>
          <w:sz w:val="24"/>
          <w:szCs w:val="24"/>
        </w:rPr>
        <w:t>在撰写文档时，最好能针对不同角色，划分不同的模块进行阐述，向不同的人展示不同的重点内容。同样也是面对对象的思维。</w:t>
      </w:r>
    </w:p>
    <w:p w:rsidR="00001576" w:rsidRPr="00001576" w:rsidRDefault="00001576" w:rsidP="00001576">
      <w:pPr>
        <w:spacing w:before="100" w:beforeAutospacing="1" w:after="100" w:afterAutospacing="1" w:line="240" w:lineRule="auto"/>
        <w:outlineLvl w:val="1"/>
        <w:rPr>
          <w:rFonts w:ascii="宋体" w:eastAsia="宋体" w:hAnsi="宋体" w:cs="宋体"/>
          <w:b/>
          <w:bCs/>
          <w:sz w:val="36"/>
          <w:szCs w:val="36"/>
        </w:rPr>
      </w:pPr>
      <w:r w:rsidRPr="00001576">
        <w:rPr>
          <w:rFonts w:ascii="宋体" w:eastAsia="宋体" w:hAnsi="宋体" w:cs="宋体"/>
          <w:b/>
          <w:bCs/>
          <w:sz w:val="36"/>
          <w:szCs w:val="36"/>
        </w:rPr>
        <w:t>四、结构化、图化</w:t>
      </w:r>
    </w:p>
    <w:p w:rsidR="00001576" w:rsidRPr="00001576" w:rsidRDefault="00001576" w:rsidP="00001576">
      <w:p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</w:rPr>
      </w:pPr>
      <w:r w:rsidRPr="00001576">
        <w:rPr>
          <w:rFonts w:ascii="宋体" w:eastAsia="宋体" w:hAnsi="宋体" w:cs="宋体"/>
          <w:sz w:val="24"/>
          <w:szCs w:val="24"/>
        </w:rPr>
        <w:t>PRD应尽量使用目录、表格、流程图、交互图等结构化的表现方式。程序猿哥哥都喜欢。</w:t>
      </w:r>
    </w:p>
    <w:p w:rsidR="00001576" w:rsidRPr="00001576" w:rsidRDefault="00001576" w:rsidP="00001576">
      <w:p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</w:rPr>
      </w:pPr>
      <w:r w:rsidRPr="00001576">
        <w:rPr>
          <w:rFonts w:ascii="宋体" w:eastAsia="宋体" w:hAnsi="宋体" w:cs="宋体"/>
          <w:sz w:val="24"/>
          <w:szCs w:val="24"/>
        </w:rPr>
        <w:t>曾经有一些产品经理写了一堆的文字山，然后就没有然后了。</w:t>
      </w:r>
    </w:p>
    <w:p w:rsidR="00001576" w:rsidRPr="00001576" w:rsidRDefault="00001576" w:rsidP="00001576">
      <w:pPr>
        <w:spacing w:before="100" w:beforeAutospacing="1" w:after="100" w:afterAutospacing="1" w:line="240" w:lineRule="auto"/>
        <w:outlineLvl w:val="1"/>
        <w:rPr>
          <w:rFonts w:ascii="宋体" w:eastAsia="宋体" w:hAnsi="宋体" w:cs="宋体"/>
          <w:b/>
          <w:bCs/>
          <w:sz w:val="36"/>
          <w:szCs w:val="36"/>
        </w:rPr>
      </w:pPr>
      <w:r w:rsidRPr="00001576">
        <w:rPr>
          <w:rFonts w:ascii="宋体" w:eastAsia="宋体" w:hAnsi="宋体" w:cs="宋体"/>
          <w:b/>
          <w:bCs/>
          <w:sz w:val="36"/>
          <w:szCs w:val="36"/>
        </w:rPr>
        <w:t>总结一下</w:t>
      </w:r>
    </w:p>
    <w:p w:rsidR="00001576" w:rsidRPr="00001576" w:rsidRDefault="00001576" w:rsidP="0000157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</w:rPr>
      </w:pPr>
      <w:r w:rsidRPr="00001576">
        <w:rPr>
          <w:rFonts w:ascii="宋体" w:eastAsia="宋体" w:hAnsi="宋体" w:cs="宋体"/>
          <w:b/>
          <w:bCs/>
          <w:sz w:val="24"/>
          <w:szCs w:val="24"/>
        </w:rPr>
        <w:t>撰写PRD应该是一个的动态获取信息的过程</w:t>
      </w:r>
      <w:r w:rsidRPr="00001576">
        <w:rPr>
          <w:rFonts w:ascii="宋体" w:eastAsia="宋体" w:hAnsi="宋体" w:cs="宋体"/>
          <w:sz w:val="24"/>
          <w:szCs w:val="24"/>
        </w:rPr>
        <w:t>。最好在需求早期尽量获取大量的信息，同时要保持开放的心态，接受各方的信息。</w:t>
      </w:r>
    </w:p>
    <w:p w:rsidR="00001576" w:rsidRPr="00001576" w:rsidRDefault="00001576" w:rsidP="0000157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</w:rPr>
      </w:pPr>
      <w:r w:rsidRPr="00001576">
        <w:rPr>
          <w:rFonts w:ascii="宋体" w:eastAsia="宋体" w:hAnsi="宋体" w:cs="宋体"/>
          <w:b/>
          <w:bCs/>
          <w:sz w:val="24"/>
          <w:szCs w:val="24"/>
        </w:rPr>
        <w:t>面向对象设计产品</w:t>
      </w:r>
      <w:r w:rsidRPr="00001576">
        <w:rPr>
          <w:rFonts w:ascii="宋体" w:eastAsia="宋体" w:hAnsi="宋体" w:cs="宋体"/>
          <w:sz w:val="24"/>
          <w:szCs w:val="24"/>
        </w:rPr>
        <w:t>。可以显著提高产品的可扩展性、降低维护成本。也可以锻炼自己的抽象能力，把握问题核心的能力。</w:t>
      </w:r>
    </w:p>
    <w:p w:rsidR="00001576" w:rsidRPr="00001576" w:rsidRDefault="00001576" w:rsidP="0000157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</w:rPr>
      </w:pPr>
      <w:r w:rsidRPr="00001576">
        <w:rPr>
          <w:rFonts w:ascii="宋体" w:eastAsia="宋体" w:hAnsi="宋体" w:cs="宋体"/>
          <w:b/>
          <w:bCs/>
          <w:sz w:val="24"/>
          <w:szCs w:val="24"/>
        </w:rPr>
        <w:t>面向PRD用户角色进行设计</w:t>
      </w:r>
      <w:r w:rsidRPr="00001576">
        <w:rPr>
          <w:rFonts w:ascii="宋体" w:eastAsia="宋体" w:hAnsi="宋体" w:cs="宋体"/>
          <w:sz w:val="24"/>
          <w:szCs w:val="24"/>
        </w:rPr>
        <w:t>。理解你的用户，善待你的用户。</w:t>
      </w:r>
    </w:p>
    <w:p w:rsidR="00001576" w:rsidRPr="00001576" w:rsidRDefault="00001576" w:rsidP="0000157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</w:rPr>
      </w:pPr>
      <w:r w:rsidRPr="00001576">
        <w:rPr>
          <w:rFonts w:ascii="宋体" w:eastAsia="宋体" w:hAnsi="宋体" w:cs="宋体"/>
          <w:b/>
          <w:bCs/>
          <w:sz w:val="24"/>
          <w:szCs w:val="24"/>
        </w:rPr>
        <w:t>结构化、图化。</w:t>
      </w:r>
      <w:r w:rsidRPr="00001576">
        <w:rPr>
          <w:rFonts w:ascii="宋体" w:eastAsia="宋体" w:hAnsi="宋体" w:cs="宋体"/>
          <w:sz w:val="24"/>
          <w:szCs w:val="24"/>
        </w:rPr>
        <w:t>子曰：程序员爱看图。</w:t>
      </w:r>
    </w:p>
    <w:p w:rsidR="00001576" w:rsidRPr="00001576" w:rsidRDefault="00001576" w:rsidP="00001576">
      <w:p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</w:rPr>
      </w:pPr>
      <w:r w:rsidRPr="00001576">
        <w:rPr>
          <w:rFonts w:ascii="宋体" w:eastAsia="宋体" w:hAnsi="宋体" w:cs="宋体"/>
          <w:sz w:val="24"/>
          <w:szCs w:val="24"/>
        </w:rPr>
        <w:t>此外，撰写PRD是一件需要不断实践，不断总结的事情。但愿上面的这些思路，可以让你的PRD变得更牛逼一些。共勉。</w:t>
      </w:r>
    </w:p>
    <w:p w:rsidR="008429EA" w:rsidRPr="00001576" w:rsidRDefault="008429EA" w:rsidP="00001576"/>
    <w:sectPr w:rsidR="008429EA" w:rsidRPr="00001576" w:rsidSect="000F7B5A">
      <w:footerReference w:type="default" r:id="rId13"/>
      <w:pgSz w:w="12240" w:h="15840" w:code="1"/>
      <w:pgMar w:top="360" w:right="432" w:bottom="360" w:left="432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7097" w:rsidRDefault="001C7097" w:rsidP="008B7735">
      <w:pPr>
        <w:spacing w:after="0" w:line="240" w:lineRule="auto"/>
      </w:pPr>
      <w:r>
        <w:separator/>
      </w:r>
    </w:p>
  </w:endnote>
  <w:endnote w:type="continuationSeparator" w:id="0">
    <w:p w:rsidR="001C7097" w:rsidRDefault="001C7097" w:rsidP="008B77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i/>
        <w:color w:val="BFBFBF" w:themeColor="background1" w:themeShade="BF"/>
        <w:sz w:val="18"/>
        <w:szCs w:val="18"/>
      </w:rPr>
      <w:id w:val="896219"/>
      <w:docPartObj>
        <w:docPartGallery w:val="Page Numbers (Bottom of Page)"/>
        <w:docPartUnique/>
      </w:docPartObj>
    </w:sdtPr>
    <w:sdtEndPr/>
    <w:sdtContent>
      <w:sdt>
        <w:sdtPr>
          <w:rPr>
            <w:rFonts w:ascii="Times New Roman" w:hAnsi="Times New Roman" w:cs="Times New Roman"/>
            <w:i/>
            <w:color w:val="BFBFBF" w:themeColor="background1" w:themeShade="BF"/>
            <w:sz w:val="18"/>
            <w:szCs w:val="18"/>
          </w:rPr>
          <w:id w:val="565050523"/>
          <w:docPartObj>
            <w:docPartGallery w:val="Page Numbers (Top of Page)"/>
            <w:docPartUnique/>
          </w:docPartObj>
        </w:sdtPr>
        <w:sdtEndPr/>
        <w:sdtContent>
          <w:p w:rsidR="00F6571E" w:rsidRPr="008809E6" w:rsidRDefault="00EB0E9B">
            <w:pPr>
              <w:pStyle w:val="a4"/>
              <w:jc w:val="right"/>
              <w:rPr>
                <w:rFonts w:ascii="Times New Roman" w:hAnsi="Times New Roman" w:cs="Times New Roman"/>
                <w:i/>
                <w:color w:val="BFBFBF" w:themeColor="background1" w:themeShade="BF"/>
                <w:sz w:val="18"/>
                <w:szCs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1" locked="0" layoutInCell="1" allowOverlap="1" wp14:anchorId="47E88F9A" wp14:editId="3FD9DFD0">
                      <wp:simplePos x="0" y="0"/>
                      <wp:positionH relativeFrom="margin">
                        <wp:align>left</wp:align>
                      </wp:positionH>
                      <wp:positionV relativeFrom="paragraph">
                        <wp:posOffset>-36195</wp:posOffset>
                      </wp:positionV>
                      <wp:extent cx="7232650" cy="12700"/>
                      <wp:effectExtent l="0" t="0" r="6350" b="25400"/>
                      <wp:wrapThrough wrapText="bothSides">
                        <wp:wrapPolygon edited="0">
                          <wp:start x="0" y="0"/>
                          <wp:lineTo x="0" y="32400"/>
                          <wp:lineTo x="21562" y="32400"/>
                          <wp:lineTo x="21562" y="0"/>
                          <wp:lineTo x="0" y="0"/>
                        </wp:wrapPolygon>
                      </wp:wrapThrough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232650" cy="1270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prstDash val="lgDashDotDot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AEBA64C" id="Straight Connector 3" o:spid="_x0000_s1026" style="position:absolute;left:0;text-align:left;z-index:-2516561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-2.85pt" to="569.5pt,-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" strokecolor="#d8d8d8 [2732]">
                      <v:stroke dashstyle="longDashDotDot"/>
                      <w10:wrap type="through" anchorx="margin"/>
                    </v:line>
                  </w:pict>
                </mc:Fallback>
              </mc:AlternateContent>
            </w:r>
            <w:r w:rsidR="001F60D4">
              <w:rPr>
                <w:rFonts w:ascii="Times New Roman" w:hAnsi="Times New Roman" w:cs="Times New Roman"/>
                <w:i/>
                <w:color w:val="7F7F7F" w:themeColor="text1" w:themeTint="80"/>
                <w:sz w:val="18"/>
                <w:szCs w:val="18"/>
              </w:rPr>
              <w:t xml:space="preserve"> </w:t>
            </w:r>
            <w:r w:rsidR="001831F2" w:rsidRPr="001F60D4">
              <w:rPr>
                <w:rFonts w:ascii="Times New Roman" w:hAnsi="Times New Roman" w:cs="Times New Roman"/>
                <w:i/>
                <w:color w:val="7F7F7F" w:themeColor="text1" w:themeTint="80"/>
                <w:sz w:val="18"/>
                <w:szCs w:val="18"/>
              </w:rPr>
              <w:t xml:space="preserve"> </w:t>
            </w:r>
            <w:r w:rsidR="005D33B9" w:rsidRPr="001F60D4">
              <w:rPr>
                <w:rFonts w:ascii="Times New Roman" w:hAnsi="Times New Roman" w:cs="Times New Roman"/>
                <w:i/>
                <w:color w:val="7F7F7F" w:themeColor="text1" w:themeTint="80"/>
                <w:sz w:val="18"/>
                <w:szCs w:val="18"/>
              </w:rPr>
              <w:t xml:space="preserve"> </w:t>
            </w:r>
            <w:r w:rsidR="008B7735" w:rsidRPr="001831F2">
              <w:rPr>
                <w:rFonts w:ascii="Times New Roman" w:hAnsi="Times New Roman" w:cs="Times New Roman"/>
                <w:i/>
                <w:color w:val="7F7F7F" w:themeColor="text1" w:themeTint="80"/>
                <w:sz w:val="18"/>
                <w:szCs w:val="18"/>
              </w:rPr>
              <w:t>|</w:t>
            </w:r>
            <w:r w:rsidR="000F09AF" w:rsidRPr="001831F2">
              <w:rPr>
                <w:rFonts w:ascii="Times New Roman" w:hAnsi="Times New Roman" w:cs="Times New Roman" w:hint="eastAsia"/>
                <w:i/>
                <w:color w:val="7F7F7F" w:themeColor="text1" w:themeTint="80"/>
                <w:sz w:val="18"/>
                <w:szCs w:val="18"/>
              </w:rPr>
              <w:t xml:space="preserve"> </w:t>
            </w:r>
            <w:r w:rsidR="008B7735" w:rsidRPr="001831F2">
              <w:rPr>
                <w:rFonts w:ascii="Times New Roman" w:hAnsi="Times New Roman" w:cs="Times New Roman"/>
                <w:i/>
                <w:color w:val="7F7F7F" w:themeColor="text1" w:themeTint="80"/>
                <w:sz w:val="18"/>
                <w:szCs w:val="18"/>
              </w:rPr>
              <w:t xml:space="preserve">Page </w:t>
            </w:r>
            <w:r w:rsidR="008B7735" w:rsidRPr="001831F2">
              <w:rPr>
                <w:rFonts w:ascii="Times New Roman" w:hAnsi="Times New Roman" w:cs="Times New Roman"/>
                <w:i/>
                <w:color w:val="7F7F7F" w:themeColor="text1" w:themeTint="80"/>
                <w:sz w:val="18"/>
                <w:szCs w:val="18"/>
              </w:rPr>
              <w:fldChar w:fldCharType="begin"/>
            </w:r>
            <w:r w:rsidR="008B7735" w:rsidRPr="001831F2">
              <w:rPr>
                <w:rFonts w:ascii="Times New Roman" w:hAnsi="Times New Roman" w:cs="Times New Roman"/>
                <w:i/>
                <w:color w:val="7F7F7F" w:themeColor="text1" w:themeTint="80"/>
                <w:sz w:val="18"/>
                <w:szCs w:val="18"/>
              </w:rPr>
              <w:instrText xml:space="preserve"> PAGE </w:instrText>
            </w:r>
            <w:r w:rsidR="008B7735" w:rsidRPr="001831F2">
              <w:rPr>
                <w:rFonts w:ascii="Times New Roman" w:hAnsi="Times New Roman" w:cs="Times New Roman"/>
                <w:i/>
                <w:color w:val="7F7F7F" w:themeColor="text1" w:themeTint="80"/>
                <w:sz w:val="18"/>
                <w:szCs w:val="18"/>
              </w:rPr>
              <w:fldChar w:fldCharType="separate"/>
            </w:r>
            <w:r w:rsidR="00001576">
              <w:rPr>
                <w:rFonts w:ascii="Times New Roman" w:hAnsi="Times New Roman" w:cs="Times New Roman"/>
                <w:i/>
                <w:noProof/>
                <w:color w:val="7F7F7F" w:themeColor="text1" w:themeTint="80"/>
                <w:sz w:val="18"/>
                <w:szCs w:val="18"/>
              </w:rPr>
              <w:t>2</w:t>
            </w:r>
            <w:r w:rsidR="008B7735" w:rsidRPr="001831F2">
              <w:rPr>
                <w:rFonts w:ascii="Times New Roman" w:hAnsi="Times New Roman" w:cs="Times New Roman"/>
                <w:i/>
                <w:color w:val="7F7F7F" w:themeColor="text1" w:themeTint="80"/>
                <w:sz w:val="18"/>
                <w:szCs w:val="18"/>
              </w:rPr>
              <w:fldChar w:fldCharType="end"/>
            </w:r>
            <w:r w:rsidR="008B7735" w:rsidRPr="001831F2">
              <w:rPr>
                <w:rFonts w:ascii="Times New Roman" w:hAnsi="Times New Roman" w:cs="Times New Roman"/>
                <w:i/>
                <w:color w:val="7F7F7F" w:themeColor="text1" w:themeTint="80"/>
                <w:sz w:val="18"/>
                <w:szCs w:val="18"/>
              </w:rPr>
              <w:t xml:space="preserve"> </w:t>
            </w:r>
            <w:r w:rsidR="005E4BE8" w:rsidRPr="001831F2">
              <w:rPr>
                <w:rFonts w:ascii="Times New Roman" w:hAnsi="Times New Roman" w:cs="Times New Roman"/>
                <w:i/>
                <w:color w:val="7F7F7F" w:themeColor="text1" w:themeTint="80"/>
                <w:sz w:val="18"/>
                <w:szCs w:val="18"/>
              </w:rPr>
              <w:t xml:space="preserve">of </w:t>
            </w:r>
            <w:r w:rsidR="004C759D" w:rsidRPr="001831F2">
              <w:rPr>
                <w:rFonts w:ascii="Times New Roman" w:hAnsi="Times New Roman" w:cs="Times New Roman"/>
                <w:i/>
                <w:color w:val="7F7F7F" w:themeColor="text1" w:themeTint="80"/>
                <w:sz w:val="18"/>
                <w:szCs w:val="18"/>
              </w:rPr>
              <w:fldChar w:fldCharType="begin"/>
            </w:r>
            <w:r w:rsidR="004C759D" w:rsidRPr="001831F2">
              <w:rPr>
                <w:rFonts w:ascii="Times New Roman" w:hAnsi="Times New Roman" w:cs="Times New Roman"/>
                <w:i/>
                <w:color w:val="7F7F7F" w:themeColor="text1" w:themeTint="80"/>
                <w:sz w:val="18"/>
                <w:szCs w:val="18"/>
              </w:rPr>
              <w:instrText xml:space="preserve"> NUMPAGES  </w:instrText>
            </w:r>
            <w:r w:rsidR="004C759D" w:rsidRPr="001831F2">
              <w:rPr>
                <w:rFonts w:ascii="Times New Roman" w:hAnsi="Times New Roman" w:cs="Times New Roman"/>
                <w:i/>
                <w:color w:val="7F7F7F" w:themeColor="text1" w:themeTint="80"/>
                <w:sz w:val="18"/>
                <w:szCs w:val="18"/>
              </w:rPr>
              <w:fldChar w:fldCharType="separate"/>
            </w:r>
            <w:r w:rsidR="00001576">
              <w:rPr>
                <w:rFonts w:ascii="Times New Roman" w:hAnsi="Times New Roman" w:cs="Times New Roman"/>
                <w:i/>
                <w:noProof/>
                <w:color w:val="7F7F7F" w:themeColor="text1" w:themeTint="80"/>
                <w:sz w:val="18"/>
                <w:szCs w:val="18"/>
              </w:rPr>
              <w:t>5</w:t>
            </w:r>
            <w:r w:rsidR="004C759D" w:rsidRPr="001831F2">
              <w:rPr>
                <w:rFonts w:ascii="Times New Roman" w:hAnsi="Times New Roman" w:cs="Times New Roman"/>
                <w:i/>
                <w:color w:val="7F7F7F" w:themeColor="text1" w:themeTint="80"/>
                <w:sz w:val="18"/>
                <w:szCs w:val="18"/>
              </w:rPr>
              <w:fldChar w:fldCharType="end"/>
            </w:r>
            <w:r w:rsidR="008429EA">
              <w:rPr>
                <w:rFonts w:ascii="Times New Roman" w:hAnsi="Times New Roman" w:cs="Times New Roman"/>
                <w:i/>
                <w:color w:val="7F7F7F" w:themeColor="text1" w:themeTint="80"/>
                <w:sz w:val="18"/>
                <w:szCs w:val="18"/>
              </w:rPr>
              <w:t xml:space="preserve"> </w:t>
            </w:r>
          </w:p>
        </w:sdtContent>
      </w:sdt>
    </w:sdtContent>
  </w:sdt>
  <w:p w:rsidR="008B7735" w:rsidRDefault="008B7735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7097" w:rsidRDefault="001C7097" w:rsidP="008B7735">
      <w:pPr>
        <w:spacing w:after="0" w:line="240" w:lineRule="auto"/>
      </w:pPr>
      <w:r>
        <w:separator/>
      </w:r>
    </w:p>
  </w:footnote>
  <w:footnote w:type="continuationSeparator" w:id="0">
    <w:p w:rsidR="001C7097" w:rsidRDefault="001C7097" w:rsidP="008B77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2407BA"/>
    <w:multiLevelType w:val="multilevel"/>
    <w:tmpl w:val="2C1E0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FA33A9"/>
    <w:multiLevelType w:val="multilevel"/>
    <w:tmpl w:val="0FBAC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1461694"/>
    <w:multiLevelType w:val="multilevel"/>
    <w:tmpl w:val="CAF47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CDF0867"/>
    <w:multiLevelType w:val="multilevel"/>
    <w:tmpl w:val="0D90B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11F00D7"/>
    <w:multiLevelType w:val="multilevel"/>
    <w:tmpl w:val="AC3E6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1D45392"/>
    <w:multiLevelType w:val="multilevel"/>
    <w:tmpl w:val="C0FC4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3EA4C8A"/>
    <w:multiLevelType w:val="multilevel"/>
    <w:tmpl w:val="26AC0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D657923"/>
    <w:multiLevelType w:val="multilevel"/>
    <w:tmpl w:val="EEC24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6"/>
  </w:num>
  <w:num w:numId="6">
    <w:abstractNumId w:val="7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bordersDoNotSurroundHeader/>
  <w:bordersDoNotSurroundFooter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576"/>
    <w:rsid w:val="00001576"/>
    <w:rsid w:val="000023EE"/>
    <w:rsid w:val="00003AF7"/>
    <w:rsid w:val="00024C9D"/>
    <w:rsid w:val="00057CC5"/>
    <w:rsid w:val="00080F73"/>
    <w:rsid w:val="000E3234"/>
    <w:rsid w:val="000E4778"/>
    <w:rsid w:val="000F09AF"/>
    <w:rsid w:val="000F5944"/>
    <w:rsid w:val="000F7B5A"/>
    <w:rsid w:val="0011440D"/>
    <w:rsid w:val="001220CC"/>
    <w:rsid w:val="001320C6"/>
    <w:rsid w:val="0015618A"/>
    <w:rsid w:val="00160CF2"/>
    <w:rsid w:val="001831F2"/>
    <w:rsid w:val="00195A83"/>
    <w:rsid w:val="001B12C6"/>
    <w:rsid w:val="001C7097"/>
    <w:rsid w:val="001D1F26"/>
    <w:rsid w:val="001E0687"/>
    <w:rsid w:val="001E2C46"/>
    <w:rsid w:val="001F60D4"/>
    <w:rsid w:val="00205E60"/>
    <w:rsid w:val="002212D5"/>
    <w:rsid w:val="0026318B"/>
    <w:rsid w:val="002774B3"/>
    <w:rsid w:val="002835ED"/>
    <w:rsid w:val="00287224"/>
    <w:rsid w:val="002A59A1"/>
    <w:rsid w:val="002A76BD"/>
    <w:rsid w:val="002D352A"/>
    <w:rsid w:val="002E16D0"/>
    <w:rsid w:val="002E5CFF"/>
    <w:rsid w:val="0030741F"/>
    <w:rsid w:val="00320C85"/>
    <w:rsid w:val="00334DFA"/>
    <w:rsid w:val="003524BA"/>
    <w:rsid w:val="00395760"/>
    <w:rsid w:val="003963CD"/>
    <w:rsid w:val="003A71EA"/>
    <w:rsid w:val="003E1C4B"/>
    <w:rsid w:val="003E5D17"/>
    <w:rsid w:val="004068D1"/>
    <w:rsid w:val="00414B44"/>
    <w:rsid w:val="00433C1A"/>
    <w:rsid w:val="00453270"/>
    <w:rsid w:val="00476B2B"/>
    <w:rsid w:val="00497FB6"/>
    <w:rsid w:val="004C759D"/>
    <w:rsid w:val="004E7A79"/>
    <w:rsid w:val="004F1402"/>
    <w:rsid w:val="0051622E"/>
    <w:rsid w:val="00517FF1"/>
    <w:rsid w:val="00525EF3"/>
    <w:rsid w:val="00565613"/>
    <w:rsid w:val="005D1656"/>
    <w:rsid w:val="005D33B9"/>
    <w:rsid w:val="005E34BB"/>
    <w:rsid w:val="005E4BE8"/>
    <w:rsid w:val="005F1EFD"/>
    <w:rsid w:val="00600C40"/>
    <w:rsid w:val="00612D5F"/>
    <w:rsid w:val="00633BA9"/>
    <w:rsid w:val="006B236D"/>
    <w:rsid w:val="006C448A"/>
    <w:rsid w:val="007069F9"/>
    <w:rsid w:val="00713F6A"/>
    <w:rsid w:val="00743D20"/>
    <w:rsid w:val="007625A8"/>
    <w:rsid w:val="00763FAC"/>
    <w:rsid w:val="00774D05"/>
    <w:rsid w:val="00784F96"/>
    <w:rsid w:val="007B1030"/>
    <w:rsid w:val="007B7255"/>
    <w:rsid w:val="007C4D58"/>
    <w:rsid w:val="007D1009"/>
    <w:rsid w:val="007E2745"/>
    <w:rsid w:val="007F21C9"/>
    <w:rsid w:val="00827E42"/>
    <w:rsid w:val="00836DC8"/>
    <w:rsid w:val="00837976"/>
    <w:rsid w:val="008429EA"/>
    <w:rsid w:val="00851EBF"/>
    <w:rsid w:val="008646B6"/>
    <w:rsid w:val="00865B3F"/>
    <w:rsid w:val="008809E6"/>
    <w:rsid w:val="00895B42"/>
    <w:rsid w:val="008B7735"/>
    <w:rsid w:val="008F6AD4"/>
    <w:rsid w:val="00914091"/>
    <w:rsid w:val="00954DDC"/>
    <w:rsid w:val="00963750"/>
    <w:rsid w:val="00967D0E"/>
    <w:rsid w:val="0097768D"/>
    <w:rsid w:val="00981A5D"/>
    <w:rsid w:val="009912A4"/>
    <w:rsid w:val="00994B8D"/>
    <w:rsid w:val="009A02FD"/>
    <w:rsid w:val="009A0A77"/>
    <w:rsid w:val="009C4EDE"/>
    <w:rsid w:val="009C7319"/>
    <w:rsid w:val="009F4724"/>
    <w:rsid w:val="00A2660C"/>
    <w:rsid w:val="00A317C2"/>
    <w:rsid w:val="00A4154F"/>
    <w:rsid w:val="00A63AFB"/>
    <w:rsid w:val="00AB6929"/>
    <w:rsid w:val="00AE10F6"/>
    <w:rsid w:val="00AE4A49"/>
    <w:rsid w:val="00B15EDC"/>
    <w:rsid w:val="00B40F5D"/>
    <w:rsid w:val="00B557E6"/>
    <w:rsid w:val="00B66D19"/>
    <w:rsid w:val="00B8296B"/>
    <w:rsid w:val="00B854EA"/>
    <w:rsid w:val="00B952C1"/>
    <w:rsid w:val="00BB0E31"/>
    <w:rsid w:val="00BC2A26"/>
    <w:rsid w:val="00BD7D5B"/>
    <w:rsid w:val="00C20CE8"/>
    <w:rsid w:val="00C32E83"/>
    <w:rsid w:val="00C8248C"/>
    <w:rsid w:val="00C8590B"/>
    <w:rsid w:val="00CB0729"/>
    <w:rsid w:val="00CB4BCB"/>
    <w:rsid w:val="00CC244E"/>
    <w:rsid w:val="00CD52FC"/>
    <w:rsid w:val="00CF3BB3"/>
    <w:rsid w:val="00D07A97"/>
    <w:rsid w:val="00D17A6E"/>
    <w:rsid w:val="00D54038"/>
    <w:rsid w:val="00D57B80"/>
    <w:rsid w:val="00D603E6"/>
    <w:rsid w:val="00D7543E"/>
    <w:rsid w:val="00D9075B"/>
    <w:rsid w:val="00DA712C"/>
    <w:rsid w:val="00DB2457"/>
    <w:rsid w:val="00DC3B1D"/>
    <w:rsid w:val="00DF7A7C"/>
    <w:rsid w:val="00E115A3"/>
    <w:rsid w:val="00E70A79"/>
    <w:rsid w:val="00E724B6"/>
    <w:rsid w:val="00EA0871"/>
    <w:rsid w:val="00EB0E9B"/>
    <w:rsid w:val="00EB2553"/>
    <w:rsid w:val="00EB4032"/>
    <w:rsid w:val="00EC56BC"/>
    <w:rsid w:val="00EE7820"/>
    <w:rsid w:val="00EF5699"/>
    <w:rsid w:val="00F00924"/>
    <w:rsid w:val="00F01AD2"/>
    <w:rsid w:val="00F26F0B"/>
    <w:rsid w:val="00F275E5"/>
    <w:rsid w:val="00F438BD"/>
    <w:rsid w:val="00F44CCD"/>
    <w:rsid w:val="00F528F5"/>
    <w:rsid w:val="00F54981"/>
    <w:rsid w:val="00F62EDB"/>
    <w:rsid w:val="00F6571E"/>
    <w:rsid w:val="00F8170D"/>
    <w:rsid w:val="00F85096"/>
    <w:rsid w:val="00FA1ED6"/>
    <w:rsid w:val="00FB4E6A"/>
    <w:rsid w:val="00FB50FA"/>
    <w:rsid w:val="00FD0320"/>
    <w:rsid w:val="00FF6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4104D91-0F4A-4DD2-A6D9-954A9BB29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Char"/>
    <w:uiPriority w:val="9"/>
    <w:qFormat/>
    <w:rsid w:val="00F438B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F438B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F438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B773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8B7735"/>
  </w:style>
  <w:style w:type="paragraph" w:styleId="a4">
    <w:name w:val="footer"/>
    <w:basedOn w:val="a"/>
    <w:link w:val="Char0"/>
    <w:uiPriority w:val="99"/>
    <w:unhideWhenUsed/>
    <w:rsid w:val="008B773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8B7735"/>
  </w:style>
  <w:style w:type="character" w:customStyle="1" w:styleId="1Char">
    <w:name w:val="标题 1 Char"/>
    <w:basedOn w:val="a0"/>
    <w:link w:val="1"/>
    <w:uiPriority w:val="9"/>
    <w:rsid w:val="00F438B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F438B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F438B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5">
    <w:name w:val="Hyperlink"/>
    <w:basedOn w:val="a0"/>
    <w:uiPriority w:val="99"/>
    <w:unhideWhenUsed/>
    <w:rsid w:val="00F438BD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F438BD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438BD"/>
    <w:rPr>
      <w:rFonts w:ascii="宋体" w:eastAsia="宋体"/>
      <w:sz w:val="18"/>
      <w:szCs w:val="18"/>
    </w:rPr>
  </w:style>
  <w:style w:type="character" w:customStyle="1" w:styleId="tooltippable">
    <w:name w:val="tooltippable"/>
    <w:basedOn w:val="a0"/>
    <w:rsid w:val="00F01AD2"/>
  </w:style>
  <w:style w:type="character" w:customStyle="1" w:styleId="yes">
    <w:name w:val="yes"/>
    <w:basedOn w:val="a0"/>
    <w:rsid w:val="00F01AD2"/>
  </w:style>
  <w:style w:type="table" w:styleId="a7">
    <w:name w:val="Table Grid"/>
    <w:basedOn w:val="a1"/>
    <w:uiPriority w:val="59"/>
    <w:rsid w:val="00F01A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semiHidden/>
    <w:unhideWhenUsed/>
    <w:rsid w:val="00F26F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9">
    <w:name w:val="Strong"/>
    <w:basedOn w:val="a0"/>
    <w:uiPriority w:val="22"/>
    <w:qFormat/>
    <w:rsid w:val="00CB0729"/>
    <w:rPr>
      <w:b/>
      <w:bCs/>
    </w:rPr>
  </w:style>
  <w:style w:type="character" w:customStyle="1" w:styleId="date-display-single">
    <w:name w:val="date-display-single"/>
    <w:basedOn w:val="a0"/>
    <w:rsid w:val="00CB07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06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03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71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03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6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1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8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63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5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9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36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7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412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2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81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43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322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0759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540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5807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009\Desktop\&#36328;&#21306;&#22495;&#22810;&#22242;&#38431;&#30340;&#36719;&#20214;&#24320;&#21457;&#39033;&#30446;&#31649;&#29702;&#20043;&#27807;&#36890;&#31649;&#29702;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69334E-2EF4-49C0-804E-471FE2B555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</TotalTime>
  <Pages>5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Yuan ZY</dc:creator>
  <cp:lastModifiedBy>Yuan ZY</cp:lastModifiedBy>
  <cp:revision>1</cp:revision>
  <cp:lastPrinted>2014-09-18T01:59:00Z</cp:lastPrinted>
  <dcterms:created xsi:type="dcterms:W3CDTF">2017-05-29T06:50:00Z</dcterms:created>
  <dcterms:modified xsi:type="dcterms:W3CDTF">2017-05-29T06:51:00Z</dcterms:modified>
</cp:coreProperties>
</file>